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D25097" w:rsidRDefault="00D25097" w:rsidP="00DB6AFD"/>
    <w:p w:rsidR="009D62A3" w:rsidRDefault="00741D2D" w:rsidP="003B21B6">
      <w:pPr>
        <w:spacing w:before="120" w:after="120"/>
        <w:jc w:val="left"/>
        <w:rPr>
          <w:rFonts w:cs="Arial"/>
          <w:b/>
          <w:color w:val="D80000" w:themeColor="text2"/>
          <w:sz w:val="40"/>
          <w:szCs w:val="40"/>
        </w:rPr>
      </w:pPr>
      <w:r>
        <w:rPr>
          <w:rFonts w:cs="Arial"/>
          <w:b/>
          <w:color w:val="D80000" w:themeColor="text2"/>
          <w:sz w:val="40"/>
          <w:szCs w:val="40"/>
        </w:rPr>
        <w:t>BMGF – NGA - VTS</w:t>
      </w:r>
    </w:p>
    <w:p w:rsidR="009F03AF" w:rsidRDefault="00741D2D" w:rsidP="003B21B6">
      <w:pPr>
        <w:spacing w:before="120" w:after="120"/>
        <w:jc w:val="left"/>
        <w:rPr>
          <w:rFonts w:cs="Arial"/>
          <w:b/>
          <w:color w:val="D80000" w:themeColor="text2"/>
          <w:sz w:val="40"/>
          <w:szCs w:val="40"/>
        </w:rPr>
      </w:pPr>
      <w:r>
        <w:rPr>
          <w:rFonts w:cs="Arial"/>
          <w:b/>
          <w:color w:val="D80000" w:themeColor="text2"/>
          <w:sz w:val="40"/>
          <w:szCs w:val="40"/>
        </w:rPr>
        <w:t>Chronically Missed Settlement Analysis Guide</w:t>
      </w:r>
    </w:p>
    <w:p w:rsidR="005327B9" w:rsidRPr="00D16A4D" w:rsidRDefault="005327B9" w:rsidP="005327B9">
      <w:pPr>
        <w:jc w:val="left"/>
        <w:rPr>
          <w:rFonts w:cs="Arial"/>
        </w:rPr>
      </w:pPr>
    </w:p>
    <w:p w:rsidR="00B2268E" w:rsidRPr="00D16A4D" w:rsidRDefault="00B2268E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jc w:val="left"/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D16A4D" w:rsidRDefault="005327B9" w:rsidP="005327B9">
      <w:pPr>
        <w:rPr>
          <w:rFonts w:cs="Arial"/>
        </w:rPr>
      </w:pPr>
    </w:p>
    <w:p w:rsidR="005327B9" w:rsidRPr="00E7386F" w:rsidRDefault="0038281F" w:rsidP="00DB6AFD">
      <w:pPr>
        <w:tabs>
          <w:tab w:val="left" w:pos="7920"/>
        </w:tabs>
        <w:ind w:left="5040"/>
        <w:rPr>
          <w:rFonts w:cs="Arial"/>
          <w:lang w:val="en-GB"/>
        </w:rPr>
      </w:pPr>
      <w:r w:rsidRPr="00DB6AFD">
        <w:rPr>
          <w:rFonts w:cs="Arial"/>
          <w:color w:val="D80000" w:themeColor="text2"/>
          <w:lang w:val="en-GB"/>
        </w:rPr>
        <w:t>Version:</w:t>
      </w:r>
      <w:r w:rsidRPr="0038281F">
        <w:rPr>
          <w:rFonts w:cs="Arial"/>
          <w:color w:val="447DB5"/>
          <w:lang w:val="en-GB"/>
        </w:rPr>
        <w:tab/>
      </w:r>
      <w:r w:rsidR="00741D2D">
        <w:rPr>
          <w:rFonts w:cs="Arial"/>
          <w:lang w:val="fr-FR"/>
        </w:rPr>
        <w:t>1.0</w:t>
      </w:r>
    </w:p>
    <w:p w:rsidR="005327B9" w:rsidRPr="0038281F" w:rsidRDefault="005327B9" w:rsidP="00DB6AFD">
      <w:pPr>
        <w:tabs>
          <w:tab w:val="left" w:pos="7920"/>
        </w:tabs>
        <w:ind w:left="5040"/>
        <w:jc w:val="right"/>
        <w:rPr>
          <w:rFonts w:cs="Arial"/>
          <w:color w:val="447DB5"/>
          <w:lang w:val="en-GB"/>
        </w:rPr>
      </w:pPr>
    </w:p>
    <w:p w:rsidR="005327B9" w:rsidRDefault="005327B9" w:rsidP="00DB6AFD">
      <w:pPr>
        <w:tabs>
          <w:tab w:val="left" w:pos="7920"/>
        </w:tabs>
        <w:ind w:left="5040"/>
        <w:rPr>
          <w:rFonts w:cs="Arial"/>
          <w:color w:val="447DB5"/>
        </w:rPr>
      </w:pPr>
      <w:r w:rsidRPr="00DB6AFD">
        <w:rPr>
          <w:rFonts w:cs="Arial"/>
          <w:color w:val="D80000" w:themeColor="text2"/>
        </w:rPr>
        <w:t>Last Revision Date:</w:t>
      </w:r>
      <w:r>
        <w:rPr>
          <w:rFonts w:cs="Arial"/>
          <w:color w:val="447DB5"/>
        </w:rPr>
        <w:tab/>
      </w:r>
      <w:r w:rsidRPr="00E7386F">
        <w:rPr>
          <w:rFonts w:cs="Arial"/>
        </w:rPr>
        <w:fldChar w:fldCharType="begin"/>
      </w:r>
      <w:r w:rsidRPr="00E7386F">
        <w:rPr>
          <w:rFonts w:cs="Arial"/>
        </w:rPr>
        <w:instrText xml:space="preserve"> SAVEDATE \@ "yyyy-MM-dd" \* MERGEFORMAT </w:instrText>
      </w:r>
      <w:r w:rsidRPr="00E7386F">
        <w:rPr>
          <w:rFonts w:cs="Arial"/>
        </w:rPr>
        <w:fldChar w:fldCharType="separate"/>
      </w:r>
      <w:r w:rsidR="000324F0">
        <w:rPr>
          <w:rFonts w:cs="Arial"/>
          <w:noProof/>
        </w:rPr>
        <w:t>0000-00-00</w:t>
      </w:r>
      <w:r w:rsidRPr="00E7386F">
        <w:rPr>
          <w:rFonts w:cs="Arial"/>
        </w:rPr>
        <w:fldChar w:fldCharType="end"/>
      </w:r>
    </w:p>
    <w:p w:rsidR="005327B9" w:rsidRDefault="005327B9" w:rsidP="005327B9">
      <w:pPr>
        <w:jc w:val="right"/>
        <w:rPr>
          <w:rFonts w:cs="Arial"/>
          <w:color w:val="447DB5"/>
        </w:rPr>
      </w:pPr>
    </w:p>
    <w:p w:rsidR="005327B9" w:rsidRDefault="005327B9" w:rsidP="005327B9">
      <w:pPr>
        <w:rPr>
          <w:rFonts w:cs="Arial"/>
        </w:rPr>
      </w:pPr>
    </w:p>
    <w:p w:rsidR="005327B9" w:rsidRDefault="005327B9" w:rsidP="005327B9">
      <w:pPr>
        <w:rPr>
          <w:rFonts w:cs="Arial"/>
        </w:rPr>
      </w:pPr>
    </w:p>
    <w:p w:rsidR="00810EA7" w:rsidRDefault="00810EA7">
      <w:pPr>
        <w:jc w:val="left"/>
      </w:pPr>
      <w:bookmarkStart w:id="0" w:name="_Ref124758030"/>
      <w:r>
        <w:br w:type="page"/>
      </w:r>
    </w:p>
    <w:p w:rsidR="005327B9" w:rsidRPr="00DB6AFD" w:rsidRDefault="005327B9" w:rsidP="00DB6AFD">
      <w:pPr>
        <w:rPr>
          <w:sz w:val="24"/>
        </w:rPr>
      </w:pPr>
      <w:r w:rsidRPr="00DB6AFD">
        <w:rPr>
          <w:b/>
          <w:color w:val="D80000" w:themeColor="text2"/>
          <w:sz w:val="24"/>
        </w:rPr>
        <w:lastRenderedPageBreak/>
        <w:t>Table of Contents</w:t>
      </w:r>
      <w:bookmarkEnd w:id="0"/>
    </w:p>
    <w:p w:rsidR="005327B9" w:rsidRDefault="005327B9" w:rsidP="005327B9">
      <w:pPr>
        <w:rPr>
          <w:rFonts w:cs="Arial"/>
        </w:rPr>
      </w:pPr>
    </w:p>
    <w:p w:rsidR="00CF678C" w:rsidRDefault="005327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1260163" w:history="1">
        <w:r w:rsidR="00CF678C" w:rsidRPr="008D5F69">
          <w:rPr>
            <w:rStyle w:val="Hyperlink"/>
            <w:noProof/>
          </w:rPr>
          <w:t>&lt;Project Name / Module&gt; - Deployment Guide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_Toc421260163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3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64" w:history="1">
        <w:r w:rsidR="00CF678C" w:rsidRPr="008D5F69">
          <w:rPr>
            <w:rStyle w:val="Hyperlink"/>
          </w:rPr>
          <w:t>Document Information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_Toc421260164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3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65" w:history="1">
        <w:r w:rsidR="00CF678C" w:rsidRPr="008D5F69">
          <w:rPr>
            <w:rStyle w:val="Hyperlink"/>
          </w:rPr>
          <w:t>Revision History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_Toc421260165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3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66" w:history="1">
        <w:r w:rsidR="00CF678C" w:rsidRPr="008D5F69">
          <w:rPr>
            <w:rStyle w:val="Hyperlink"/>
          </w:rPr>
          <w:t>Distribution List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_Toc421260166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3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67" w:history="1">
        <w:r w:rsidR="00CF678C" w:rsidRPr="008D5F69">
          <w:rPr>
            <w:rStyle w:val="Hyperlink"/>
          </w:rPr>
          <w:t>Referenced Documents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_Toc421260167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3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68" w:history="1">
        <w:r w:rsidR="00CF678C" w:rsidRPr="008D5F69">
          <w:rPr>
            <w:rStyle w:val="Hyperlink"/>
          </w:rPr>
          <w:t>Terminology - Abbreviations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_Toc421260168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3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21260169" w:history="1">
        <w:r w:rsidR="00CF678C" w:rsidRPr="008D5F69">
          <w:rPr>
            <w:rStyle w:val="Hyperlink"/>
            <w:noProof/>
          </w:rPr>
          <w:t>1</w:t>
        </w:r>
        <w:r w:rsidR="00CF678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Introduction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_Toc421260169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4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70" w:history="1">
        <w:r w:rsidR="00CF678C" w:rsidRPr="008D5F69">
          <w:rPr>
            <w:rStyle w:val="Hyperlink"/>
          </w:rPr>
          <w:t>1.1</w:t>
        </w:r>
        <w:r w:rsidR="00CF678C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CF678C" w:rsidRPr="008D5F69">
          <w:rPr>
            <w:rStyle w:val="Hyperlink"/>
          </w:rPr>
          <w:t>Purpose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_Toc421260170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4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71" w:history="1">
        <w:r w:rsidR="00CF678C" w:rsidRPr="008D5F69">
          <w:rPr>
            <w:rStyle w:val="Hyperlink"/>
          </w:rPr>
          <w:t>1.2</w:t>
        </w:r>
        <w:r w:rsidR="00CF678C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CF678C" w:rsidRPr="008D5F69">
          <w:rPr>
            <w:rStyle w:val="Hyperlink"/>
          </w:rPr>
          <w:t>Scope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_Toc421260171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4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72" w:history="1">
        <w:r w:rsidR="00CF678C" w:rsidRPr="008D5F69">
          <w:rPr>
            <w:rStyle w:val="Hyperlink"/>
          </w:rPr>
          <w:t>1.3</w:t>
        </w:r>
        <w:r w:rsidR="00CF678C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CF678C" w:rsidRPr="008D5F69">
          <w:rPr>
            <w:rStyle w:val="Hyperlink"/>
          </w:rPr>
          <w:t>Target platforms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_Toc421260172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4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21260173" w:history="1">
        <w:r w:rsidR="00CF678C" w:rsidRPr="008D5F69">
          <w:rPr>
            <w:rStyle w:val="Hyperlink"/>
            <w:noProof/>
          </w:rPr>
          <w:t>2</w:t>
        </w:r>
        <w:r w:rsidR="00CF678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Deployment Procedure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_Toc421260173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74" w:history="1">
        <w:r w:rsidR="00CF678C" w:rsidRPr="008D5F69">
          <w:rPr>
            <w:rStyle w:val="Hyperlink"/>
          </w:rPr>
          <w:t>2.1</w:t>
        </w:r>
        <w:r w:rsidR="00CF678C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CF678C" w:rsidRPr="008D5F69">
          <w:rPr>
            <w:rStyle w:val="Hyperlink"/>
          </w:rPr>
          <w:t>Pre-Deployment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_Toc421260174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5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0175" w:history="1">
        <w:r w:rsidR="00CF678C" w:rsidRPr="008D5F69">
          <w:rPr>
            <w:rStyle w:val="Hyperlink"/>
            <w:noProof/>
          </w:rPr>
          <w:t>2.1.1</w:t>
        </w:r>
        <w:r w:rsidR="00CF6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Delivery content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_Toc421260175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0176" w:history="1">
        <w:r w:rsidR="00CF678C" w:rsidRPr="008D5F69">
          <w:rPr>
            <w:rStyle w:val="Hyperlink"/>
            <w:noProof/>
          </w:rPr>
          <w:t>2.1.2</w:t>
        </w:r>
        <w:r w:rsidR="00CF6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Servers, Databases, Accounts/Groups, Directories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_Toc421260176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0177" w:history="1">
        <w:r w:rsidR="00CF678C" w:rsidRPr="008D5F69">
          <w:rPr>
            <w:rStyle w:val="Hyperlink"/>
            <w:noProof/>
          </w:rPr>
          <w:t>2.1.3</w:t>
        </w:r>
        <w:r w:rsidR="00CF6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Pre-deployment steps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_Toc421260177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78" w:history="1">
        <w:r w:rsidR="00CF678C" w:rsidRPr="008D5F69">
          <w:rPr>
            <w:rStyle w:val="Hyperlink"/>
          </w:rPr>
          <w:t>2.2</w:t>
        </w:r>
        <w:r w:rsidR="00CF678C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CF678C" w:rsidRPr="008D5F69">
          <w:rPr>
            <w:rStyle w:val="Hyperlink"/>
          </w:rPr>
          <w:t>Deployment Procedure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_Toc421260178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5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0179" w:history="1">
        <w:r w:rsidR="00CF678C" w:rsidRPr="008D5F69">
          <w:rPr>
            <w:rStyle w:val="Hyperlink"/>
            <w:noProof/>
          </w:rPr>
          <w:t>2.2.1</w:t>
        </w:r>
        <w:r w:rsidR="00CF6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List of steps to be followed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_Toc421260179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0180" w:history="1">
        <w:r w:rsidR="00CF678C" w:rsidRPr="008D5F69">
          <w:rPr>
            <w:rStyle w:val="Hyperlink"/>
            <w:noProof/>
          </w:rPr>
          <w:t>2.2.2</w:t>
        </w:r>
        <w:r w:rsidR="00CF6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Automatic Deployment Procedure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_Toc421260180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0181" w:history="1">
        <w:r w:rsidR="00CF678C" w:rsidRPr="008D5F69">
          <w:rPr>
            <w:rStyle w:val="Hyperlink"/>
            <w:noProof/>
          </w:rPr>
          <w:t>2.2.3</w:t>
        </w:r>
        <w:r w:rsidR="00CF6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Manual Deployment Procedure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_Toc421260181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2"/>
        <w:rPr>
          <w:rFonts w:asciiTheme="minorHAnsi" w:eastAsiaTheme="minorEastAsia" w:hAnsiTheme="minorHAnsi" w:cstheme="minorBidi"/>
          <w:b w:val="0"/>
          <w:color w:val="auto"/>
          <w:szCs w:val="22"/>
        </w:rPr>
      </w:pPr>
      <w:hyperlink w:anchor="_Toc421260182" w:history="1">
        <w:r w:rsidR="00CF678C" w:rsidRPr="008D5F69">
          <w:rPr>
            <w:rStyle w:val="Hyperlink"/>
          </w:rPr>
          <w:t>2.3</w:t>
        </w:r>
        <w:r w:rsidR="00CF678C">
          <w:rPr>
            <w:rFonts w:asciiTheme="minorHAnsi" w:eastAsiaTheme="minorEastAsia" w:hAnsiTheme="minorHAnsi" w:cstheme="minorBidi"/>
            <w:b w:val="0"/>
            <w:color w:val="auto"/>
            <w:szCs w:val="22"/>
          </w:rPr>
          <w:tab/>
        </w:r>
        <w:r w:rsidR="00CF678C" w:rsidRPr="008D5F69">
          <w:rPr>
            <w:rStyle w:val="Hyperlink"/>
          </w:rPr>
          <w:t>Post-Deployment</w:t>
        </w:r>
        <w:r w:rsidR="00CF678C">
          <w:rPr>
            <w:webHidden/>
          </w:rPr>
          <w:tab/>
        </w:r>
        <w:r w:rsidR="00CF678C">
          <w:rPr>
            <w:webHidden/>
          </w:rPr>
          <w:fldChar w:fldCharType="begin"/>
        </w:r>
        <w:r w:rsidR="00CF678C">
          <w:rPr>
            <w:webHidden/>
          </w:rPr>
          <w:instrText xml:space="preserve"> PAGEREF _Toc421260182 \h </w:instrText>
        </w:r>
        <w:r w:rsidR="00CF678C">
          <w:rPr>
            <w:webHidden/>
          </w:rPr>
        </w:r>
        <w:r w:rsidR="00CF678C">
          <w:rPr>
            <w:webHidden/>
          </w:rPr>
          <w:fldChar w:fldCharType="separate"/>
        </w:r>
        <w:r w:rsidR="000324F0">
          <w:rPr>
            <w:webHidden/>
          </w:rPr>
          <w:t>5</w:t>
        </w:r>
        <w:r w:rsidR="00CF678C">
          <w:rPr>
            <w:webHidden/>
          </w:rPr>
          <w:fldChar w:fldCharType="end"/>
        </w:r>
      </w:hyperlink>
    </w:p>
    <w:p w:rsidR="00CF678C" w:rsidRDefault="00C350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21260183" w:history="1">
        <w:r w:rsidR="00CF678C" w:rsidRPr="008D5F69">
          <w:rPr>
            <w:rStyle w:val="Hyperlink"/>
            <w:noProof/>
          </w:rPr>
          <w:t>3</w:t>
        </w:r>
        <w:r w:rsidR="00CF678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Testing Procedure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_Toc421260183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CF678C" w:rsidRDefault="00C350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21260184" w:history="1">
        <w:r w:rsidR="00CF678C" w:rsidRPr="008D5F69">
          <w:rPr>
            <w:rStyle w:val="Hyperlink"/>
            <w:noProof/>
          </w:rPr>
          <w:t>4</w:t>
        </w:r>
        <w:r w:rsidR="00CF678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CF678C" w:rsidRPr="008D5F69">
          <w:rPr>
            <w:rStyle w:val="Hyperlink"/>
            <w:noProof/>
          </w:rPr>
          <w:t>Uninstall Procedure</w:t>
        </w:r>
        <w:r w:rsidR="00CF678C">
          <w:rPr>
            <w:noProof/>
            <w:webHidden/>
          </w:rPr>
          <w:tab/>
        </w:r>
        <w:r w:rsidR="00CF678C">
          <w:rPr>
            <w:noProof/>
            <w:webHidden/>
          </w:rPr>
          <w:fldChar w:fldCharType="begin"/>
        </w:r>
        <w:r w:rsidR="00CF678C">
          <w:rPr>
            <w:noProof/>
            <w:webHidden/>
          </w:rPr>
          <w:instrText xml:space="preserve"> PAGEREF _Toc421260184 \h </w:instrText>
        </w:r>
        <w:r w:rsidR="00CF678C">
          <w:rPr>
            <w:noProof/>
            <w:webHidden/>
          </w:rPr>
        </w:r>
        <w:r w:rsidR="00CF678C">
          <w:rPr>
            <w:noProof/>
            <w:webHidden/>
          </w:rPr>
          <w:fldChar w:fldCharType="separate"/>
        </w:r>
        <w:r w:rsidR="000324F0">
          <w:rPr>
            <w:noProof/>
            <w:webHidden/>
          </w:rPr>
          <w:t>5</w:t>
        </w:r>
        <w:r w:rsidR="00CF678C">
          <w:rPr>
            <w:noProof/>
            <w:webHidden/>
          </w:rPr>
          <w:fldChar w:fldCharType="end"/>
        </w:r>
      </w:hyperlink>
    </w:p>
    <w:p w:rsidR="005327B9" w:rsidRDefault="005327B9" w:rsidP="005327B9">
      <w:pPr>
        <w:rPr>
          <w:rFonts w:cs="Arial"/>
        </w:rPr>
      </w:pPr>
      <w:r>
        <w:rPr>
          <w:rFonts w:cs="Arial"/>
        </w:rPr>
        <w:fldChar w:fldCharType="end"/>
      </w:r>
    </w:p>
    <w:p w:rsidR="006D285A" w:rsidRDefault="006D285A" w:rsidP="005327B9">
      <w:pPr>
        <w:pStyle w:val="Heading1"/>
        <w:numPr>
          <w:ilvl w:val="0"/>
          <w:numId w:val="0"/>
        </w:numPr>
        <w:tabs>
          <w:tab w:val="clear" w:pos="680"/>
          <w:tab w:val="left" w:pos="850"/>
        </w:tabs>
        <w:sectPr w:rsidR="006D285A" w:rsidSect="005327B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134" w:right="1134" w:bottom="1134" w:left="1418" w:header="720" w:footer="720" w:gutter="0"/>
          <w:cols w:space="720"/>
          <w:formProt w:val="0"/>
          <w:titlePg/>
          <w:docGrid w:linePitch="360"/>
        </w:sectPr>
      </w:pPr>
      <w:bookmarkStart w:id="1" w:name="_Toc35140260"/>
      <w:bookmarkStart w:id="2" w:name="_Toc63593836"/>
      <w:bookmarkStart w:id="3" w:name="_Toc394846752"/>
    </w:p>
    <w:p w:rsidR="005327B9" w:rsidRDefault="00DD43FE" w:rsidP="005327B9">
      <w:pPr>
        <w:pStyle w:val="Heading1"/>
        <w:numPr>
          <w:ilvl w:val="0"/>
          <w:numId w:val="0"/>
        </w:numPr>
        <w:tabs>
          <w:tab w:val="clear" w:pos="680"/>
          <w:tab w:val="left" w:pos="850"/>
        </w:tabs>
      </w:pPr>
      <w:fldSimple w:instr=" TITLE   \* MERGEFORMAT ">
        <w:bookmarkStart w:id="4" w:name="_Toc421260163"/>
        <w:r w:rsidR="000324F0">
          <w:t>&lt;Project Name / Module&gt;</w:t>
        </w:r>
      </w:fldSimple>
      <w:bookmarkEnd w:id="1"/>
      <w:bookmarkEnd w:id="2"/>
      <w:r w:rsidR="00387B68">
        <w:t xml:space="preserve"> - </w:t>
      </w:r>
      <w:fldSimple w:instr=" SUBJECT   \* MERGEFORMAT ">
        <w:r w:rsidR="000324F0">
          <w:t>Deployment Guide</w:t>
        </w:r>
        <w:bookmarkEnd w:id="4"/>
      </w:fldSimple>
    </w:p>
    <w:p w:rsidR="007A2D06" w:rsidRPr="007A2D06" w:rsidRDefault="007A2D06" w:rsidP="007A2D06">
      <w:pPr>
        <w:rPr>
          <w:lang w:val="en-GB"/>
        </w:rPr>
      </w:pPr>
    </w:p>
    <w:p w:rsidR="007A2D06" w:rsidRPr="000349E3" w:rsidRDefault="007A2D06" w:rsidP="007A2D06">
      <w:pPr>
        <w:pStyle w:val="Heading2"/>
        <w:numPr>
          <w:ilvl w:val="0"/>
          <w:numId w:val="0"/>
        </w:numPr>
        <w:tabs>
          <w:tab w:val="clear" w:pos="680"/>
          <w:tab w:val="left" w:pos="850"/>
        </w:tabs>
      </w:pPr>
      <w:bookmarkStart w:id="5" w:name="_Toc421260164"/>
      <w:r>
        <w:t>Document Information</w:t>
      </w:r>
      <w:bookmarkEnd w:id="5"/>
    </w:p>
    <w:p w:rsidR="007A2D06" w:rsidRDefault="007A2D06" w:rsidP="007A2D06">
      <w:pPr>
        <w:rPr>
          <w:rFonts w:cs="Arial"/>
        </w:rPr>
      </w:pPr>
    </w:p>
    <w:tbl>
      <w:tblPr>
        <w:tblStyle w:val="LightList"/>
        <w:tblW w:w="9356" w:type="dxa"/>
        <w:tblLayout w:type="fixed"/>
        <w:tblLook w:val="0020" w:firstRow="1" w:lastRow="0" w:firstColumn="0" w:lastColumn="0" w:noHBand="0" w:noVBand="0"/>
      </w:tblPr>
      <w:tblGrid>
        <w:gridCol w:w="2817"/>
        <w:gridCol w:w="1251"/>
        <w:gridCol w:w="900"/>
        <w:gridCol w:w="1553"/>
        <w:gridCol w:w="1417"/>
        <w:gridCol w:w="1418"/>
      </w:tblGrid>
      <w:tr w:rsidR="00CA386B" w:rsidRPr="00CA386B" w:rsidTr="003B2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7" w:type="dxa"/>
          </w:tcPr>
          <w:p w:rsidR="00956B95" w:rsidRPr="00CA386B" w:rsidRDefault="00956B95" w:rsidP="006440A7">
            <w:pPr>
              <w:pStyle w:val="TabellentextKlein"/>
              <w:spacing w:after="40"/>
              <w:jc w:val="center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Project Name</w:t>
            </w:r>
          </w:p>
        </w:tc>
        <w:tc>
          <w:tcPr>
            <w:tcW w:w="1251" w:type="dxa"/>
          </w:tcPr>
          <w:p w:rsidR="00956B95" w:rsidRPr="00CA386B" w:rsidRDefault="00956B95" w:rsidP="006440A7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Project Acronym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956B95" w:rsidRPr="00CA386B" w:rsidRDefault="003B21B6" w:rsidP="006440A7">
            <w:pPr>
              <w:pStyle w:val="TabellentextKlein"/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</w:t>
            </w:r>
          </w:p>
        </w:tc>
        <w:tc>
          <w:tcPr>
            <w:tcW w:w="1553" w:type="dxa"/>
          </w:tcPr>
          <w:p w:rsidR="00956B95" w:rsidRPr="00CA386B" w:rsidRDefault="00956B95" w:rsidP="006440A7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956B95" w:rsidRPr="00CA386B" w:rsidRDefault="00956B95" w:rsidP="006440A7">
            <w:pPr>
              <w:pStyle w:val="TabellentextKlein"/>
              <w:spacing w:after="40"/>
              <w:jc w:val="center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Document Status</w:t>
            </w:r>
          </w:p>
        </w:tc>
        <w:tc>
          <w:tcPr>
            <w:tcW w:w="1418" w:type="dxa"/>
          </w:tcPr>
          <w:p w:rsidR="00956B95" w:rsidRPr="00CA386B" w:rsidRDefault="00956B95" w:rsidP="006440A7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CA386B">
              <w:rPr>
                <w:rFonts w:cs="Arial"/>
                <w:sz w:val="20"/>
              </w:rPr>
              <w:t>Document Version</w:t>
            </w:r>
          </w:p>
        </w:tc>
      </w:tr>
      <w:tr w:rsidR="00956B95" w:rsidTr="003B2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7" w:type="dxa"/>
          </w:tcPr>
          <w:p w:rsidR="00956B95" w:rsidRPr="00E7386F" w:rsidRDefault="00741D2D" w:rsidP="006440A7">
            <w:pPr>
              <w:rPr>
                <w:rFonts w:cs="Arial"/>
              </w:rPr>
            </w:pPr>
            <w:r>
              <w:rPr>
                <w:rFonts w:cs="Arial"/>
              </w:rPr>
              <w:t>BMGF – NGA – VTS</w:t>
            </w:r>
          </w:p>
        </w:tc>
        <w:tc>
          <w:tcPr>
            <w:tcW w:w="1251" w:type="dxa"/>
          </w:tcPr>
          <w:p w:rsidR="00956B95" w:rsidRPr="00E7386F" w:rsidRDefault="00741D2D" w:rsidP="0064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956B95" w:rsidRPr="00E7386F" w:rsidRDefault="00741D2D" w:rsidP="006440A7">
            <w:pPr>
              <w:rPr>
                <w:rFonts w:cs="Arial"/>
              </w:rPr>
            </w:pPr>
            <w:r>
              <w:rPr>
                <w:rFonts w:cs="Arial"/>
              </w:rPr>
              <w:t>BMGF</w:t>
            </w:r>
          </w:p>
        </w:tc>
        <w:bookmarkStart w:id="6" w:name="Author"/>
        <w:tc>
          <w:tcPr>
            <w:tcW w:w="1553" w:type="dxa"/>
          </w:tcPr>
          <w:p w:rsidR="00956B95" w:rsidRPr="00E7386F" w:rsidRDefault="00366237" w:rsidP="0064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Author"/>
                  <w:enabled/>
                  <w:calcOnExit w:val="0"/>
                  <w:textInput>
                    <w:default w:val="Novel-T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CF678C">
              <w:rPr>
                <w:rFonts w:cs="Arial"/>
                <w:noProof/>
              </w:rPr>
              <w:t>Novel-T</w:t>
            </w:r>
            <w:r>
              <w:rPr>
                <w:rFonts w:cs="Arial"/>
              </w:rPr>
              <w:fldChar w:fldCharType="end"/>
            </w:r>
            <w:bookmarkEnd w:id="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956B95" w:rsidRPr="00E7386F" w:rsidRDefault="00741D2D" w:rsidP="006440A7">
            <w:pPr>
              <w:rPr>
                <w:rFonts w:cs="Arial"/>
              </w:rPr>
            </w:pPr>
            <w:r>
              <w:rPr>
                <w:rFonts w:cs="Arial"/>
              </w:rPr>
              <w:t>Initial</w:t>
            </w:r>
          </w:p>
        </w:tc>
        <w:tc>
          <w:tcPr>
            <w:tcW w:w="1418" w:type="dxa"/>
          </w:tcPr>
          <w:p w:rsidR="00956B95" w:rsidRPr="00E7386F" w:rsidRDefault="00741D2D" w:rsidP="0036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</w:tr>
      <w:tr w:rsidR="00062CF1" w:rsidTr="003B21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7" w:type="dxa"/>
            <w:tcBorders>
              <w:top w:val="single" w:sz="8" w:space="0" w:color="777777" w:themeColor="text1"/>
            </w:tcBorders>
          </w:tcPr>
          <w:p w:rsidR="00062CF1" w:rsidRDefault="00062CF1" w:rsidP="006440A7">
            <w:pPr>
              <w:rPr>
                <w:rFonts w:cs="Arial"/>
              </w:rPr>
            </w:pPr>
          </w:p>
        </w:tc>
        <w:tc>
          <w:tcPr>
            <w:tcW w:w="1251" w:type="dxa"/>
            <w:tcBorders>
              <w:top w:val="single" w:sz="8" w:space="0" w:color="777777" w:themeColor="text1"/>
              <w:bottom w:val="single" w:sz="8" w:space="0" w:color="777777" w:themeColor="text1"/>
            </w:tcBorders>
          </w:tcPr>
          <w:p w:rsidR="00062CF1" w:rsidRDefault="00062CF1" w:rsidP="0064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77777" w:themeColor="text1"/>
            </w:tcBorders>
          </w:tcPr>
          <w:p w:rsidR="00062CF1" w:rsidRDefault="00062CF1" w:rsidP="006440A7">
            <w:pPr>
              <w:rPr>
                <w:rFonts w:cs="Arial"/>
              </w:rPr>
            </w:pPr>
          </w:p>
        </w:tc>
        <w:tc>
          <w:tcPr>
            <w:tcW w:w="1553" w:type="dxa"/>
            <w:tcBorders>
              <w:top w:val="single" w:sz="8" w:space="0" w:color="777777" w:themeColor="text1"/>
              <w:bottom w:val="single" w:sz="8" w:space="0" w:color="777777" w:themeColor="text1"/>
            </w:tcBorders>
          </w:tcPr>
          <w:p w:rsidR="00062CF1" w:rsidRDefault="00062CF1" w:rsidP="00644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8" w:space="0" w:color="777777" w:themeColor="text1"/>
            </w:tcBorders>
          </w:tcPr>
          <w:p w:rsidR="00062CF1" w:rsidRDefault="00062CF1" w:rsidP="006440A7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8" w:space="0" w:color="777777" w:themeColor="text1"/>
              <w:bottom w:val="single" w:sz="8" w:space="0" w:color="777777" w:themeColor="text1"/>
              <w:right w:val="single" w:sz="8" w:space="0" w:color="777777" w:themeColor="text1"/>
            </w:tcBorders>
          </w:tcPr>
          <w:p w:rsidR="00062CF1" w:rsidRDefault="00062CF1" w:rsidP="0036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7A2D06" w:rsidRPr="007A2D06" w:rsidRDefault="007A2D06" w:rsidP="007A2D06">
      <w:pPr>
        <w:rPr>
          <w:lang w:val="en-GB"/>
        </w:rPr>
      </w:pPr>
    </w:p>
    <w:p w:rsidR="005327B9" w:rsidRDefault="005327B9" w:rsidP="005327B9">
      <w:pPr>
        <w:rPr>
          <w:rFonts w:cs="Arial"/>
        </w:rPr>
      </w:pPr>
    </w:p>
    <w:p w:rsidR="005327B9" w:rsidRPr="000349E3" w:rsidRDefault="005327B9" w:rsidP="005327B9">
      <w:pPr>
        <w:pStyle w:val="Heading2"/>
        <w:numPr>
          <w:ilvl w:val="0"/>
          <w:numId w:val="0"/>
        </w:numPr>
        <w:tabs>
          <w:tab w:val="clear" w:pos="680"/>
          <w:tab w:val="left" w:pos="850"/>
        </w:tabs>
      </w:pPr>
      <w:bookmarkStart w:id="7" w:name="_Toc35140261"/>
      <w:bookmarkStart w:id="8" w:name="_Toc63593837"/>
      <w:bookmarkStart w:id="9" w:name="_Toc421260165"/>
      <w:r w:rsidRPr="000349E3">
        <w:t>Revision History</w:t>
      </w:r>
      <w:bookmarkEnd w:id="7"/>
      <w:bookmarkEnd w:id="8"/>
      <w:bookmarkEnd w:id="9"/>
    </w:p>
    <w:p w:rsidR="005327B9" w:rsidRDefault="005327B9" w:rsidP="005327B9">
      <w:pPr>
        <w:rPr>
          <w:rFonts w:cs="Arial"/>
        </w:rPr>
      </w:pPr>
    </w:p>
    <w:tbl>
      <w:tblPr>
        <w:tblStyle w:val="LightList"/>
        <w:tblW w:w="0" w:type="auto"/>
        <w:tblLayout w:type="fixed"/>
        <w:tblLook w:val="0020" w:firstRow="1" w:lastRow="0" w:firstColumn="0" w:lastColumn="0" w:noHBand="0" w:noVBand="0"/>
      </w:tblPr>
      <w:tblGrid>
        <w:gridCol w:w="1098"/>
        <w:gridCol w:w="1440"/>
        <w:gridCol w:w="2565"/>
        <w:gridCol w:w="4266"/>
      </w:tblGrid>
      <w:tr w:rsidR="005327B9" w:rsidRPr="00CA386B" w:rsidTr="00DB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:rsidR="005327B9" w:rsidRPr="00CA386B" w:rsidRDefault="005327B9" w:rsidP="005327B9">
            <w:pPr>
              <w:pStyle w:val="TabellentextKlein"/>
              <w:spacing w:after="40"/>
              <w:jc w:val="center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Version</w:t>
            </w:r>
          </w:p>
        </w:tc>
        <w:tc>
          <w:tcPr>
            <w:tcW w:w="1440" w:type="dxa"/>
          </w:tcPr>
          <w:p w:rsidR="005327B9" w:rsidRPr="00CA386B" w:rsidRDefault="005327B9" w:rsidP="005327B9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5" w:type="dxa"/>
          </w:tcPr>
          <w:p w:rsidR="005327B9" w:rsidRPr="00CA386B" w:rsidRDefault="005327B9" w:rsidP="005327B9">
            <w:pPr>
              <w:pStyle w:val="TabellentextKlein"/>
              <w:spacing w:after="40"/>
              <w:jc w:val="center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Author(s)</w:t>
            </w:r>
          </w:p>
        </w:tc>
        <w:tc>
          <w:tcPr>
            <w:tcW w:w="4266" w:type="dxa"/>
          </w:tcPr>
          <w:p w:rsidR="005327B9" w:rsidRPr="00CA386B" w:rsidRDefault="005327B9" w:rsidP="005327B9">
            <w:pPr>
              <w:pStyle w:val="TabellentextKlein"/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20"/>
              </w:rPr>
            </w:pPr>
            <w:r w:rsidRPr="00CA386B">
              <w:rPr>
                <w:rFonts w:cs="Arial"/>
                <w:color w:val="FFFFFF"/>
                <w:sz w:val="20"/>
              </w:rPr>
              <w:t>Revision</w:t>
            </w:r>
          </w:p>
        </w:tc>
      </w:tr>
      <w:tr w:rsidR="005327B9" w:rsidRPr="0010130E" w:rsidTr="00DB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:rsidR="005327B9" w:rsidRPr="0010130E" w:rsidRDefault="00741D2D" w:rsidP="005327B9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40" w:type="dxa"/>
          </w:tcPr>
          <w:p w:rsidR="005327B9" w:rsidRPr="0010130E" w:rsidRDefault="00741D2D" w:rsidP="007E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2016-06-21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5" w:type="dxa"/>
          </w:tcPr>
          <w:p w:rsidR="005327B9" w:rsidRPr="0010130E" w:rsidRDefault="00741D2D" w:rsidP="005327B9">
            <w:pPr>
              <w:rPr>
                <w:rFonts w:cs="Arial"/>
              </w:rPr>
            </w:pPr>
            <w:r>
              <w:rPr>
                <w:rFonts w:cs="Arial"/>
              </w:rPr>
              <w:t>Novel-T</w:t>
            </w:r>
          </w:p>
        </w:tc>
        <w:tc>
          <w:tcPr>
            <w:tcW w:w="4266" w:type="dxa"/>
          </w:tcPr>
          <w:p w:rsidR="00366237" w:rsidRPr="0010130E" w:rsidRDefault="00366237" w:rsidP="00532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66237" w:rsidRPr="0010130E" w:rsidTr="00DB6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:rsidR="00366237" w:rsidRPr="0010130E" w:rsidRDefault="00366237" w:rsidP="005327B9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366237" w:rsidRPr="0010130E" w:rsidRDefault="00366237" w:rsidP="00532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5" w:type="dxa"/>
          </w:tcPr>
          <w:p w:rsidR="00366237" w:rsidRDefault="00366237" w:rsidP="005327B9">
            <w:pPr>
              <w:rPr>
                <w:rFonts w:cs="Arial"/>
              </w:rPr>
            </w:pPr>
          </w:p>
        </w:tc>
        <w:tc>
          <w:tcPr>
            <w:tcW w:w="4266" w:type="dxa"/>
          </w:tcPr>
          <w:p w:rsidR="00366237" w:rsidRPr="0010130E" w:rsidRDefault="00366237" w:rsidP="00532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5327B9" w:rsidRDefault="005327B9" w:rsidP="005327B9">
      <w:pPr>
        <w:rPr>
          <w:rFonts w:cs="Arial"/>
        </w:rPr>
      </w:pPr>
    </w:p>
    <w:p w:rsidR="00624E9B" w:rsidRPr="00C41D27" w:rsidRDefault="00624E9B" w:rsidP="007F7FA4">
      <w:pPr>
        <w:pStyle w:val="Heading1"/>
        <w:rPr>
          <w:lang w:val="en-US"/>
        </w:rPr>
      </w:pPr>
      <w:bookmarkStart w:id="10" w:name="_Ref214087716"/>
      <w:bookmarkStart w:id="11" w:name="_Ref214268883"/>
      <w:bookmarkStart w:id="12" w:name="_Ref214268896"/>
      <w:bookmarkStart w:id="13" w:name="_Ref214604007"/>
      <w:bookmarkStart w:id="14" w:name="_Ref214604012"/>
      <w:bookmarkStart w:id="15" w:name="_Ref214604021"/>
      <w:bookmarkStart w:id="16" w:name="_Ref214604024"/>
      <w:bookmarkStart w:id="17" w:name="_Ref215563765"/>
      <w:bookmarkStart w:id="18" w:name="_Toc270577639"/>
      <w:bookmarkStart w:id="19" w:name="_Toc456587077"/>
      <w:bookmarkStart w:id="20" w:name="_Toc98316554"/>
      <w:bookmarkStart w:id="21" w:name="_Toc421260169"/>
      <w:bookmarkEnd w:id="3"/>
      <w:r w:rsidRPr="007F7FA4">
        <w:lastRenderedPageBreak/>
        <w:t>Introduction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21"/>
    </w:p>
    <w:p w:rsidR="00624E9B" w:rsidRPr="00C41D27" w:rsidRDefault="00624E9B" w:rsidP="00624E9B">
      <w:pPr>
        <w:pStyle w:val="Heading2"/>
        <w:rPr>
          <w:lang w:val="en-US"/>
        </w:rPr>
      </w:pPr>
      <w:bookmarkStart w:id="22" w:name="_Toc270577640"/>
      <w:bookmarkStart w:id="23" w:name="_Toc421260170"/>
      <w:r w:rsidRPr="00C41D27">
        <w:rPr>
          <w:lang w:val="en-US"/>
        </w:rPr>
        <w:t>Purpose</w:t>
      </w:r>
      <w:bookmarkEnd w:id="22"/>
      <w:bookmarkEnd w:id="23"/>
    </w:p>
    <w:p w:rsidR="00624E9B" w:rsidRPr="00C41D27" w:rsidRDefault="00624E9B" w:rsidP="00624E9B"/>
    <w:p w:rsidR="00366237" w:rsidRDefault="00624E9B" w:rsidP="00624E9B">
      <w:r w:rsidRPr="00C41D27">
        <w:t xml:space="preserve">The purpose of this document is to </w:t>
      </w:r>
      <w:r w:rsidR="00741D2D">
        <w:t>present the chronically missed settlement analysis and explain how to explore the data.</w:t>
      </w:r>
    </w:p>
    <w:p w:rsidR="00624E9B" w:rsidRPr="00C41D27" w:rsidRDefault="00624E9B" w:rsidP="00624E9B"/>
    <w:p w:rsidR="007F664E" w:rsidRDefault="00741D2D" w:rsidP="00741D2D">
      <w:pPr>
        <w:pStyle w:val="Heading2"/>
      </w:pPr>
      <w:bookmarkStart w:id="24" w:name="_Toc270577645"/>
      <w:r>
        <w:t>Requirements</w:t>
      </w:r>
    </w:p>
    <w:p w:rsidR="00741D2D" w:rsidRDefault="00741D2D" w:rsidP="00741D2D">
      <w:pPr>
        <w:rPr>
          <w:lang w:val="en-GB"/>
        </w:rPr>
      </w:pPr>
    </w:p>
    <w:p w:rsidR="00741D2D" w:rsidRPr="00741D2D" w:rsidRDefault="00741D2D" w:rsidP="00741D2D">
      <w:pPr>
        <w:rPr>
          <w:lang w:val="en-GB"/>
        </w:rPr>
      </w:pPr>
      <w:r>
        <w:rPr>
          <w:lang w:val="en-GB"/>
        </w:rPr>
        <w:t>Viewing the data requires ArcMap 10.2 or above.</w:t>
      </w:r>
    </w:p>
    <w:p w:rsidR="00741D2D" w:rsidRDefault="00741D2D" w:rsidP="007F7FA4">
      <w:pPr>
        <w:pStyle w:val="Heading1"/>
      </w:pPr>
      <w:bookmarkStart w:id="25" w:name="_Toc421260173"/>
      <w:r>
        <w:lastRenderedPageBreak/>
        <w:t>Usage</w:t>
      </w:r>
    </w:p>
    <w:p w:rsidR="00521079" w:rsidRDefault="00521079" w:rsidP="00521079">
      <w:pPr>
        <w:rPr>
          <w:lang w:val="en-GB"/>
        </w:rPr>
      </w:pPr>
    </w:p>
    <w:p w:rsidR="00521079" w:rsidRPr="00521079" w:rsidRDefault="00521079" w:rsidP="00521079">
      <w:pPr>
        <w:rPr>
          <w:lang w:val="en-GB"/>
        </w:rPr>
      </w:pPr>
      <w:r>
        <w:rPr>
          <w:lang w:val="en-GB"/>
        </w:rPr>
        <w:t>See the screenshot below for how to navigate the data.</w:t>
      </w:r>
    </w:p>
    <w:p w:rsidR="00741D2D" w:rsidRDefault="00741D2D" w:rsidP="00741D2D">
      <w:pPr>
        <w:rPr>
          <w:lang w:val="en-GB"/>
        </w:rPr>
      </w:pPr>
    </w:p>
    <w:p w:rsidR="00741D2D" w:rsidRDefault="00741D2D" w:rsidP="00741D2D">
      <w:pPr>
        <w:rPr>
          <w:lang w:val="en-GB"/>
        </w:rPr>
      </w:pPr>
      <w:r>
        <w:rPr>
          <w:noProof/>
        </w:rPr>
        <w:drawing>
          <wp:inline distT="0" distB="0" distL="0" distR="0" wp14:anchorId="4842BA95" wp14:editId="04FC4C9D">
            <wp:extent cx="5940425" cy="59575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7F" w:rsidRDefault="00E1427F" w:rsidP="00741D2D">
      <w:pPr>
        <w:rPr>
          <w:lang w:val="en-GB"/>
        </w:rPr>
      </w:pPr>
    </w:p>
    <w:p w:rsidR="00E1427F" w:rsidRDefault="00E1427F" w:rsidP="00741D2D">
      <w:pPr>
        <w:rPr>
          <w:lang w:val="en-GB"/>
        </w:rPr>
      </w:pPr>
    </w:p>
    <w:p w:rsidR="00E1427F" w:rsidRDefault="00E1427F" w:rsidP="00741D2D">
      <w:pPr>
        <w:rPr>
          <w:lang w:val="en-GB"/>
        </w:rPr>
      </w:pPr>
    </w:p>
    <w:p w:rsidR="00A17149" w:rsidRPr="007F7FA4" w:rsidRDefault="00E1427F" w:rsidP="007F7FA4">
      <w:pPr>
        <w:pStyle w:val="Heading1"/>
      </w:pPr>
      <w:r>
        <w:lastRenderedPageBreak/>
        <w:t xml:space="preserve">selecting a state </w:t>
      </w:r>
      <w:r w:rsidR="007A6902">
        <w:t>D</w:t>
      </w:r>
      <w:bookmarkEnd w:id="25"/>
      <w:r>
        <w:t>ata Set</w:t>
      </w:r>
    </w:p>
    <w:p w:rsidR="007F7FA4" w:rsidRDefault="007F7FA4" w:rsidP="00A17149">
      <w:pPr>
        <w:rPr>
          <w:lang w:val="en-GB"/>
        </w:rPr>
      </w:pPr>
    </w:p>
    <w:p w:rsidR="0096665C" w:rsidRDefault="00741D2D" w:rsidP="00A17149">
      <w:pPr>
        <w:rPr>
          <w:lang w:val="en-GB"/>
        </w:rPr>
      </w:pPr>
      <w:r>
        <w:rPr>
          <w:lang w:val="en-GB"/>
        </w:rPr>
        <w:t xml:space="preserve">For reasons of performance, the data was split into states.  </w:t>
      </w:r>
    </w:p>
    <w:p w:rsidR="0096665C" w:rsidRDefault="0096665C" w:rsidP="00A17149">
      <w:pPr>
        <w:rPr>
          <w:lang w:val="en-GB"/>
        </w:rPr>
      </w:pPr>
    </w:p>
    <w:p w:rsidR="00E1427F" w:rsidRPr="0096665C" w:rsidRDefault="00E1427F" w:rsidP="0096665C">
      <w:pPr>
        <w:pStyle w:val="ListParagraph"/>
        <w:numPr>
          <w:ilvl w:val="0"/>
          <w:numId w:val="59"/>
        </w:numPr>
        <w:jc w:val="left"/>
        <w:rPr>
          <w:lang w:val="en-GB"/>
        </w:rPr>
      </w:pPr>
      <w:r w:rsidRPr="0096665C">
        <w:rPr>
          <w:lang w:val="en-GB"/>
        </w:rPr>
        <w:t>Zoom out fully in order to see the states and their state codes</w:t>
      </w:r>
      <w:r w:rsidR="0096665C" w:rsidRPr="0096665C">
        <w:rPr>
          <w:lang w:val="en-GB"/>
        </w:rPr>
        <w:t xml:space="preserve">.  Make a note of the state code in parenthesis that you wish to select.  </w:t>
      </w:r>
      <w:r w:rsidRPr="0096665C">
        <w:rPr>
          <w:lang w:val="en-GB"/>
        </w:rPr>
        <w:t xml:space="preserve"> </w:t>
      </w:r>
      <w:r w:rsidR="0096665C">
        <w:rPr>
          <w:lang w:val="en-GB"/>
        </w:rPr>
        <w:br/>
      </w:r>
      <w:r w:rsidR="0096665C">
        <w:rPr>
          <w:lang w:val="en-GB"/>
        </w:rPr>
        <w:br/>
      </w:r>
      <w:r w:rsidRPr="0096665C">
        <w:rPr>
          <w:lang w:val="en-GB"/>
        </w:rPr>
        <w:t xml:space="preserve">In this example, we will select the denominator data for </w:t>
      </w:r>
      <w:proofErr w:type="spellStart"/>
      <w:r w:rsidRPr="0096665C">
        <w:rPr>
          <w:lang w:val="en-GB"/>
        </w:rPr>
        <w:t>Yobe</w:t>
      </w:r>
      <w:proofErr w:type="spellEnd"/>
      <w:r w:rsidRPr="0096665C">
        <w:rPr>
          <w:lang w:val="en-GB"/>
        </w:rPr>
        <w:t>.</w:t>
      </w:r>
    </w:p>
    <w:p w:rsidR="00E1427F" w:rsidRDefault="00E1427F" w:rsidP="00A17149">
      <w:pPr>
        <w:rPr>
          <w:lang w:val="en-GB"/>
        </w:rPr>
      </w:pPr>
    </w:p>
    <w:p w:rsidR="00E1427F" w:rsidRDefault="00E1427F" w:rsidP="00A17149">
      <w:pPr>
        <w:rPr>
          <w:lang w:val="en-GB"/>
        </w:rPr>
      </w:pPr>
    </w:p>
    <w:p w:rsidR="00E1427F" w:rsidRDefault="00E1427F" w:rsidP="00A17149">
      <w:pPr>
        <w:rPr>
          <w:lang w:val="en-GB"/>
        </w:rPr>
      </w:pPr>
      <w:r>
        <w:rPr>
          <w:noProof/>
        </w:rPr>
        <w:drawing>
          <wp:inline distT="0" distB="0" distL="0" distR="0" wp14:anchorId="6748EAF4" wp14:editId="42E9A677">
            <wp:extent cx="5940425" cy="4500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7F" w:rsidRDefault="00E1427F" w:rsidP="00A17149">
      <w:pPr>
        <w:rPr>
          <w:lang w:val="en-GB"/>
        </w:rPr>
      </w:pPr>
    </w:p>
    <w:p w:rsidR="00741D2D" w:rsidRDefault="00741D2D" w:rsidP="00A17149">
      <w:pPr>
        <w:rPr>
          <w:lang w:val="en-GB"/>
        </w:rPr>
      </w:pPr>
    </w:p>
    <w:p w:rsidR="00741D2D" w:rsidRDefault="00741D2D" w:rsidP="00A17149">
      <w:pPr>
        <w:rPr>
          <w:lang w:val="en-GB"/>
        </w:rPr>
      </w:pPr>
    </w:p>
    <w:bookmarkEnd w:id="19"/>
    <w:bookmarkEnd w:id="20"/>
    <w:bookmarkEnd w:id="24"/>
    <w:p w:rsidR="008906AF" w:rsidRPr="0092331D" w:rsidRDefault="00521079" w:rsidP="0092331D">
      <w:pPr>
        <w:pStyle w:val="ListParagraph"/>
        <w:numPr>
          <w:ilvl w:val="0"/>
          <w:numId w:val="58"/>
        </w:numPr>
        <w:rPr>
          <w:lang w:val="en-GB"/>
        </w:rPr>
      </w:pPr>
      <w:r w:rsidRPr="0092331D">
        <w:rPr>
          <w:lang w:val="en-GB"/>
        </w:rPr>
        <w:t>Right click on the VTS Denominators layer in the Table of Contents pane and click properties.</w:t>
      </w:r>
    </w:p>
    <w:p w:rsidR="00521079" w:rsidRDefault="00521079" w:rsidP="00D53AAC">
      <w:pPr>
        <w:rPr>
          <w:lang w:val="en-GB"/>
        </w:rPr>
      </w:pPr>
    </w:p>
    <w:p w:rsidR="00521079" w:rsidRDefault="00521079" w:rsidP="00D53AA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FC01C60" wp14:editId="7FA8F8D9">
            <wp:extent cx="2980163" cy="507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6918" cy="50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1D" w:rsidRDefault="0092331D" w:rsidP="00D53AAC">
      <w:pPr>
        <w:rPr>
          <w:lang w:val="en-GB"/>
        </w:rPr>
      </w:pPr>
    </w:p>
    <w:p w:rsidR="0092331D" w:rsidRDefault="0092331D" w:rsidP="00D53AAC">
      <w:pPr>
        <w:rPr>
          <w:lang w:val="en-GB"/>
        </w:rPr>
      </w:pPr>
    </w:p>
    <w:p w:rsidR="0092331D" w:rsidRDefault="0092331D" w:rsidP="0092331D">
      <w:pPr>
        <w:pStyle w:val="ListParagraph"/>
        <w:numPr>
          <w:ilvl w:val="0"/>
          <w:numId w:val="58"/>
        </w:numPr>
        <w:rPr>
          <w:lang w:val="en-GB"/>
        </w:rPr>
      </w:pPr>
      <w:r>
        <w:rPr>
          <w:lang w:val="en-GB"/>
        </w:rPr>
        <w:t>Change the Data Source</w:t>
      </w:r>
    </w:p>
    <w:p w:rsidR="0092331D" w:rsidRDefault="0092331D" w:rsidP="0092331D">
      <w:pPr>
        <w:rPr>
          <w:lang w:val="en-GB"/>
        </w:rPr>
      </w:pPr>
      <w:r>
        <w:rPr>
          <w:noProof/>
        </w:rPr>
        <w:drawing>
          <wp:inline distT="0" distB="0" distL="0" distR="0" wp14:anchorId="0894F35F" wp14:editId="37ACE33A">
            <wp:extent cx="5940425" cy="30054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1D" w:rsidRDefault="0092331D" w:rsidP="0092331D">
      <w:pPr>
        <w:rPr>
          <w:lang w:val="en-GB"/>
        </w:rPr>
      </w:pPr>
    </w:p>
    <w:p w:rsidR="0092331D" w:rsidRDefault="0092331D" w:rsidP="0092331D">
      <w:pPr>
        <w:rPr>
          <w:lang w:val="en-GB"/>
        </w:rPr>
      </w:pPr>
    </w:p>
    <w:p w:rsidR="0092331D" w:rsidRDefault="0092331D" w:rsidP="0092331D">
      <w:pPr>
        <w:pStyle w:val="ListParagraph"/>
        <w:numPr>
          <w:ilvl w:val="0"/>
          <w:numId w:val="58"/>
        </w:numPr>
        <w:rPr>
          <w:lang w:val="en-GB"/>
        </w:rPr>
      </w:pPr>
      <w:r>
        <w:rPr>
          <w:lang w:val="en-GB"/>
        </w:rPr>
        <w:t xml:space="preserve">Select the </w:t>
      </w:r>
      <w:proofErr w:type="spellStart"/>
      <w:r>
        <w:rPr>
          <w:lang w:val="en-GB"/>
        </w:rPr>
        <w:t>vts_denominator</w:t>
      </w:r>
      <w:r w:rsidR="00E1427F">
        <w:rPr>
          <w:lang w:val="en-GB"/>
        </w:rPr>
        <w:t>s</w:t>
      </w:r>
      <w:proofErr w:type="spellEnd"/>
      <w:r>
        <w:rPr>
          <w:lang w:val="en-GB"/>
        </w:rPr>
        <w:t xml:space="preserve"> layer </w:t>
      </w:r>
    </w:p>
    <w:p w:rsidR="0092331D" w:rsidRDefault="0092331D" w:rsidP="0092331D">
      <w:pPr>
        <w:rPr>
          <w:lang w:val="en-GB"/>
        </w:rPr>
      </w:pPr>
    </w:p>
    <w:p w:rsidR="0092331D" w:rsidRDefault="00E1427F" w:rsidP="0092331D">
      <w:pPr>
        <w:rPr>
          <w:lang w:val="en-GB"/>
        </w:rPr>
      </w:pPr>
      <w:r>
        <w:rPr>
          <w:noProof/>
        </w:rPr>
        <w:drawing>
          <wp:inline distT="0" distB="0" distL="0" distR="0" wp14:anchorId="10F09B23" wp14:editId="3030F737">
            <wp:extent cx="4733333" cy="31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7F" w:rsidRDefault="00E1427F" w:rsidP="0092331D">
      <w:pPr>
        <w:rPr>
          <w:lang w:val="en-GB"/>
        </w:rPr>
      </w:pPr>
    </w:p>
    <w:p w:rsidR="00E1427F" w:rsidRDefault="00E1427F" w:rsidP="00E1427F">
      <w:pPr>
        <w:pStyle w:val="ListParagraph"/>
        <w:numPr>
          <w:ilvl w:val="0"/>
          <w:numId w:val="58"/>
        </w:numPr>
        <w:rPr>
          <w:lang w:val="en-GB"/>
        </w:rPr>
      </w:pPr>
      <w:r>
        <w:rPr>
          <w:lang w:val="en-GB"/>
        </w:rPr>
        <w:t>Click Apply then OK to close the layer properties popup</w:t>
      </w:r>
    </w:p>
    <w:p w:rsidR="0096665C" w:rsidRDefault="0096665C" w:rsidP="0096665C">
      <w:pPr>
        <w:rPr>
          <w:lang w:val="en-GB"/>
        </w:rPr>
      </w:pPr>
    </w:p>
    <w:p w:rsidR="0096665C" w:rsidRDefault="0096665C" w:rsidP="0096665C">
      <w:pPr>
        <w:rPr>
          <w:lang w:val="en-GB"/>
        </w:rPr>
      </w:pPr>
    </w:p>
    <w:p w:rsidR="0096665C" w:rsidRDefault="0096665C" w:rsidP="0096665C">
      <w:pPr>
        <w:pStyle w:val="ListParagraph"/>
        <w:numPr>
          <w:ilvl w:val="0"/>
          <w:numId w:val="58"/>
        </w:numPr>
        <w:jc w:val="left"/>
        <w:rPr>
          <w:lang w:val="en-GB"/>
        </w:rPr>
      </w:pPr>
      <w:r>
        <w:rPr>
          <w:lang w:val="en-GB"/>
        </w:rPr>
        <w:t xml:space="preserve">Repeat the procedure for the </w:t>
      </w:r>
      <w:proofErr w:type="spellStart"/>
      <w:r>
        <w:rPr>
          <w:lang w:val="en-GB"/>
        </w:rPr>
        <w:t>vts_fact_settlement_feature_history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table</w:t>
      </w:r>
      <w:proofErr w:type="gramEnd"/>
      <w:r>
        <w:rPr>
          <w:lang w:val="en-GB"/>
        </w:rPr>
        <w:br/>
      </w:r>
      <w:r>
        <w:rPr>
          <w:lang w:val="en-GB"/>
        </w:rPr>
        <w:br/>
        <w:t xml:space="preserve">(Right click the layer, click Set Data Source.  The </w:t>
      </w:r>
      <w:proofErr w:type="spellStart"/>
      <w:r>
        <w:rPr>
          <w:lang w:val="en-GB"/>
        </w:rPr>
        <w:t>gdb</w:t>
      </w:r>
      <w:proofErr w:type="spellEnd"/>
      <w:r>
        <w:rPr>
          <w:lang w:val="en-GB"/>
        </w:rPr>
        <w:t xml:space="preserve"> should already be selected, simply click select the </w:t>
      </w:r>
      <w:proofErr w:type="spellStart"/>
      <w:r>
        <w:rPr>
          <w:lang w:val="en-GB"/>
        </w:rPr>
        <w:t>vts_fact_settlement_feature_history</w:t>
      </w:r>
      <w:proofErr w:type="spellEnd"/>
      <w:r>
        <w:rPr>
          <w:lang w:val="en-GB"/>
        </w:rPr>
        <w:t xml:space="preserve"> table and click add.  Finally click Apply and OK to close the layer properties.)</w:t>
      </w:r>
    </w:p>
    <w:p w:rsidR="0096665C" w:rsidRPr="0096665C" w:rsidRDefault="0096665C" w:rsidP="0096665C">
      <w:pPr>
        <w:rPr>
          <w:lang w:val="en-GB"/>
        </w:rPr>
      </w:pPr>
    </w:p>
    <w:p w:rsidR="0096665C" w:rsidRDefault="0096665C" w:rsidP="0096665C">
      <w:pPr>
        <w:rPr>
          <w:lang w:val="en-GB"/>
        </w:rPr>
      </w:pPr>
    </w:p>
    <w:p w:rsidR="0096665C" w:rsidRDefault="0096665C" w:rsidP="0096665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4803152" wp14:editId="495FB6BF">
            <wp:extent cx="5940425" cy="33947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C" w:rsidRDefault="0096665C" w:rsidP="0096665C">
      <w:pPr>
        <w:rPr>
          <w:lang w:val="en-GB"/>
        </w:rPr>
      </w:pPr>
    </w:p>
    <w:p w:rsidR="0096665C" w:rsidRDefault="0096665C" w:rsidP="0096665C">
      <w:pPr>
        <w:rPr>
          <w:lang w:val="en-GB"/>
        </w:rPr>
      </w:pPr>
    </w:p>
    <w:p w:rsidR="0096665C" w:rsidRDefault="0096665C" w:rsidP="0096665C">
      <w:pPr>
        <w:rPr>
          <w:lang w:val="en-GB"/>
        </w:rPr>
      </w:pPr>
    </w:p>
    <w:p w:rsidR="0096665C" w:rsidRPr="0096665C" w:rsidRDefault="0096665C" w:rsidP="0096665C">
      <w:pPr>
        <w:rPr>
          <w:lang w:val="en-GB"/>
        </w:rPr>
      </w:pPr>
      <w:r>
        <w:rPr>
          <w:noProof/>
        </w:rPr>
        <w:drawing>
          <wp:inline distT="0" distB="0" distL="0" distR="0" wp14:anchorId="786DE073" wp14:editId="5117A937">
            <wp:extent cx="5940425" cy="390461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sectPr w:rsidR="0096665C" w:rsidRPr="0096665C" w:rsidSect="00DB6AFD">
      <w:pgSz w:w="11907" w:h="16840" w:code="9"/>
      <w:pgMar w:top="1134" w:right="1134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57" w:rsidRDefault="00C35057">
      <w:r>
        <w:separator/>
      </w:r>
    </w:p>
  </w:endnote>
  <w:endnote w:type="continuationSeparator" w:id="0">
    <w:p w:rsidR="00C35057" w:rsidRDefault="00C35057">
      <w:r>
        <w:continuationSeparator/>
      </w:r>
    </w:p>
  </w:endnote>
  <w:endnote w:type="continuationNotice" w:id="1">
    <w:p w:rsidR="00C35057" w:rsidRDefault="00C350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Times New (W1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FD" w:rsidRDefault="00DB6AFD" w:rsidP="005327B9">
    <w:pPr>
      <w:pStyle w:val="Footer"/>
      <w:tabs>
        <w:tab w:val="clear" w:pos="8640"/>
        <w:tab w:val="right" w:pos="9295"/>
      </w:tabs>
      <w:rPr>
        <w:color w:val="447DB5"/>
      </w:rPr>
    </w:pPr>
    <w:r>
      <w:rPr>
        <w:rFonts w:cs="Arial"/>
        <w:noProof/>
        <w:color w:val="447DB5"/>
        <w:sz w:val="16"/>
        <w:szCs w:val="16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6235555" wp14:editId="66235556">
              <wp:simplePos x="0" y="0"/>
              <wp:positionH relativeFrom="column">
                <wp:posOffset>5977255</wp:posOffset>
              </wp:positionH>
              <wp:positionV relativeFrom="paragraph">
                <wp:posOffset>-1963420</wp:posOffset>
              </wp:positionV>
              <wp:extent cx="0" cy="2160270"/>
              <wp:effectExtent l="5080" t="8255" r="13970" b="12700"/>
              <wp:wrapNone/>
              <wp:docPr id="4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6EB83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65pt,-154.6pt" to="470.6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" strokecolor="#e2c681"/>
          </w:pict>
        </mc:Fallback>
      </mc:AlternateContent>
    </w:r>
    <w:r>
      <w:rPr>
        <w:rFonts w:cs="Arial"/>
        <w:noProof/>
        <w:color w:val="447DB5"/>
        <w:sz w:val="16"/>
        <w:szCs w:val="16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6235557" wp14:editId="66235558">
              <wp:simplePos x="0" y="0"/>
              <wp:positionH relativeFrom="column">
                <wp:posOffset>4000500</wp:posOffset>
              </wp:positionH>
              <wp:positionV relativeFrom="paragraph">
                <wp:posOffset>-26670</wp:posOffset>
              </wp:positionV>
              <wp:extent cx="2160270" cy="0"/>
              <wp:effectExtent l="9525" t="11430" r="11430" b="7620"/>
              <wp:wrapNone/>
              <wp:docPr id="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D55E7" id="Line 1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2.1pt" to="485.1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" strokecolor="#e2c681"/>
          </w:pict>
        </mc:Fallback>
      </mc:AlternateContent>
    </w:r>
    <w:r>
      <w:rPr>
        <w:rFonts w:cs="Arial"/>
        <w:color w:val="447DB5"/>
        <w:sz w:val="16"/>
        <w:szCs w:val="16"/>
      </w:rPr>
      <w:t xml:space="preserve">Page </w:t>
    </w:r>
    <w:r w:rsidRPr="00E63DA3">
      <w:rPr>
        <w:rStyle w:val="PageNumber"/>
        <w:rFonts w:cs="Arial"/>
        <w:color w:val="FF0000"/>
        <w:sz w:val="16"/>
        <w:szCs w:val="16"/>
      </w:rPr>
      <w:fldChar w:fldCharType="begin"/>
    </w:r>
    <w:r w:rsidRPr="00E63DA3">
      <w:rPr>
        <w:rStyle w:val="PageNumber"/>
        <w:rFonts w:cs="Arial"/>
        <w:color w:val="FF0000"/>
        <w:sz w:val="16"/>
        <w:szCs w:val="16"/>
      </w:rPr>
      <w:instrText xml:space="preserve"> PAGE </w:instrText>
    </w:r>
    <w:r w:rsidRPr="00E63DA3">
      <w:rPr>
        <w:rStyle w:val="PageNumber"/>
        <w:rFonts w:cs="Arial"/>
        <w:color w:val="FF0000"/>
        <w:sz w:val="16"/>
        <w:szCs w:val="16"/>
      </w:rPr>
      <w:fldChar w:fldCharType="separate"/>
    </w:r>
    <w:r>
      <w:rPr>
        <w:rStyle w:val="PageNumber"/>
        <w:rFonts w:cs="Arial"/>
        <w:noProof/>
        <w:color w:val="FF0000"/>
        <w:sz w:val="16"/>
        <w:szCs w:val="16"/>
      </w:rPr>
      <w:t>10</w:t>
    </w:r>
    <w:r w:rsidRPr="00E63DA3">
      <w:rPr>
        <w:rStyle w:val="PageNumber"/>
        <w:rFonts w:cs="Arial"/>
        <w:color w:val="FF0000"/>
        <w:sz w:val="16"/>
        <w:szCs w:val="16"/>
      </w:rPr>
      <w:fldChar w:fldCharType="end"/>
    </w:r>
    <w:r>
      <w:rPr>
        <w:rStyle w:val="PageNumber"/>
        <w:rFonts w:cs="Arial"/>
        <w:color w:val="447DB5"/>
        <w:sz w:val="16"/>
        <w:szCs w:val="16"/>
      </w:rPr>
      <w:t xml:space="preserve"> of </w:t>
    </w:r>
    <w:r w:rsidRPr="00E63DA3">
      <w:rPr>
        <w:rStyle w:val="PageNumber"/>
        <w:rFonts w:cs="Arial"/>
        <w:color w:val="FF0000"/>
        <w:sz w:val="16"/>
        <w:szCs w:val="16"/>
      </w:rPr>
      <w:fldChar w:fldCharType="begin"/>
    </w:r>
    <w:r w:rsidRPr="00E63DA3">
      <w:rPr>
        <w:rStyle w:val="PageNumber"/>
        <w:rFonts w:cs="Arial"/>
        <w:color w:val="FF0000"/>
        <w:sz w:val="16"/>
        <w:szCs w:val="16"/>
      </w:rPr>
      <w:instrText xml:space="preserve"> NUMPAGES </w:instrText>
    </w:r>
    <w:r w:rsidRPr="00E63DA3">
      <w:rPr>
        <w:rStyle w:val="PageNumber"/>
        <w:rFonts w:cs="Arial"/>
        <w:color w:val="FF0000"/>
        <w:sz w:val="16"/>
        <w:szCs w:val="16"/>
      </w:rPr>
      <w:fldChar w:fldCharType="separate"/>
    </w:r>
    <w:r w:rsidR="000324F0">
      <w:rPr>
        <w:rStyle w:val="PageNumber"/>
        <w:rFonts w:cs="Arial"/>
        <w:noProof/>
        <w:color w:val="FF0000"/>
        <w:sz w:val="16"/>
        <w:szCs w:val="16"/>
      </w:rPr>
      <w:t>5</w:t>
    </w:r>
    <w:r w:rsidRPr="00E63DA3">
      <w:rPr>
        <w:rStyle w:val="PageNumber"/>
        <w:rFonts w:cs="Arial"/>
        <w:color w:val="FF0000"/>
        <w:sz w:val="16"/>
        <w:szCs w:val="16"/>
      </w:rPr>
      <w:fldChar w:fldCharType="end"/>
    </w:r>
    <w:r>
      <w:rPr>
        <w:rStyle w:val="PageNumber"/>
        <w:rFonts w:cs="Arial"/>
        <w:color w:val="447DB5"/>
        <w:sz w:val="16"/>
        <w:szCs w:val="16"/>
      </w:rPr>
      <w:tab/>
    </w:r>
    <w:r>
      <w:rPr>
        <w:rStyle w:val="PageNumber"/>
        <w:rFonts w:cs="Arial"/>
        <w:color w:val="447DB5"/>
        <w:sz w:val="16"/>
        <w:szCs w:val="16"/>
      </w:rPr>
      <w:tab/>
      <w:t>GMG/ITT/AME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FD" w:rsidRPr="006D285A" w:rsidRDefault="00DB6AFD" w:rsidP="0036466F">
    <w:pPr>
      <w:pStyle w:val="Footer"/>
      <w:tabs>
        <w:tab w:val="clear" w:pos="8640"/>
        <w:tab w:val="right" w:pos="9360"/>
      </w:tabs>
      <w:rPr>
        <w:rFonts w:cs="Arial"/>
        <w:color w:val="447DB5"/>
        <w:sz w:val="16"/>
        <w:szCs w:val="16"/>
        <w:lang w:val="fr-FR"/>
      </w:rPr>
    </w:pP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3C55E8F" wp14:editId="3715948B">
              <wp:simplePos x="0" y="0"/>
              <wp:positionH relativeFrom="column">
                <wp:posOffset>-1082675</wp:posOffset>
              </wp:positionH>
              <wp:positionV relativeFrom="paragraph">
                <wp:posOffset>415373</wp:posOffset>
              </wp:positionV>
              <wp:extent cx="5640296" cy="366307"/>
              <wp:effectExtent l="19050" t="190500" r="17780" b="186690"/>
              <wp:wrapNone/>
              <wp:docPr id="1028" name="Rectangle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0492">
                        <a:off x="0" y="0"/>
                        <a:ext cx="5640296" cy="366307"/>
                      </a:xfrm>
                      <a:prstGeom prst="rect">
                        <a:avLst/>
                      </a:prstGeom>
                      <a:solidFill>
                        <a:srgbClr val="D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C9CEB4" id="Rectangle 1028" o:spid="_x0000_s1026" style="position:absolute;margin-left:-85.25pt;margin-top:32.7pt;width:444.1pt;height:28.85pt;rotation:22991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" fillcolor="#d80000" stroked="f" strokeweight="2pt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235559" wp14:editId="4AE72959">
              <wp:simplePos x="0" y="0"/>
              <wp:positionH relativeFrom="column">
                <wp:posOffset>-280670</wp:posOffset>
              </wp:positionH>
              <wp:positionV relativeFrom="paragraph">
                <wp:posOffset>-38735</wp:posOffset>
              </wp:positionV>
              <wp:extent cx="2160270" cy="0"/>
              <wp:effectExtent l="0" t="0" r="11430" b="19050"/>
              <wp:wrapNone/>
              <wp:docPr id="4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2">
                            <a:shade val="95000"/>
                            <a:satMod val="105000"/>
                            <a:alpha val="50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3BE4E" id="Line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1pt,-3.05pt" to="14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" strokecolor="#c00 [3045]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555B" wp14:editId="77971FD4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0" t="0" r="19050" b="11430"/>
              <wp:wrapNone/>
              <wp:docPr id="4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2">
                            <a:shade val="95000"/>
                            <a:satMod val="105000"/>
                            <a:alpha val="50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F1859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-154.75pt" to="-3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" strokecolor="#c00 [3045]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23555D" wp14:editId="21B564A1">
              <wp:simplePos x="0" y="0"/>
              <wp:positionH relativeFrom="column">
                <wp:posOffset>-277495</wp:posOffset>
              </wp:positionH>
              <wp:positionV relativeFrom="paragraph">
                <wp:posOffset>-39370</wp:posOffset>
              </wp:positionV>
              <wp:extent cx="2160270" cy="0"/>
              <wp:effectExtent l="0" t="0" r="11430" b="19050"/>
              <wp:wrapNone/>
              <wp:docPr id="4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C48D1" id="Line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-3.1pt" to="148.2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" strokecolor="#e2c681" strokeweight=".25pt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3555F" wp14:editId="66235560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8255" t="6350" r="10795" b="5080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08622" id="Line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-154.75pt" to="-3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" strokecolor="#e2c681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235561" wp14:editId="72D8411B">
              <wp:simplePos x="0" y="0"/>
              <wp:positionH relativeFrom="column">
                <wp:posOffset>-277495</wp:posOffset>
              </wp:positionH>
              <wp:positionV relativeFrom="paragraph">
                <wp:posOffset>-39370</wp:posOffset>
              </wp:positionV>
              <wp:extent cx="2160270" cy="0"/>
              <wp:effectExtent l="0" t="0" r="11430" b="1905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E2C681">
                            <a:alpha val="5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412E8" id="Line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-3.1pt" to="148.2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" strokecolor="#e2c681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6235563" wp14:editId="66235564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8255" t="6350" r="10795" b="5080"/>
              <wp:wrapNone/>
              <wp:docPr id="4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21D8A" id="Line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-154.75pt" to="-3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" strokecolor="#e2c681"/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6235565" wp14:editId="241193C0">
              <wp:simplePos x="0" y="0"/>
              <wp:positionH relativeFrom="column">
                <wp:posOffset>-277495</wp:posOffset>
              </wp:positionH>
              <wp:positionV relativeFrom="paragraph">
                <wp:posOffset>-39370</wp:posOffset>
              </wp:positionV>
              <wp:extent cx="2160270" cy="0"/>
              <wp:effectExtent l="0" t="0" r="11430" b="19050"/>
              <wp:wrapNone/>
              <wp:docPr id="3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602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E2C681">
                            <a:alpha val="5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B3D48" id="Line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-3.1pt" to="148.2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" strokecolor="#e2c681" strokeweight=".25pt">
              <v:stroke opacity="32896f"/>
            </v:line>
          </w:pict>
        </mc:Fallback>
      </mc:AlternateContent>
    </w: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6235567" wp14:editId="66235568">
              <wp:simplePos x="0" y="0"/>
              <wp:positionH relativeFrom="column">
                <wp:posOffset>-48895</wp:posOffset>
              </wp:positionH>
              <wp:positionV relativeFrom="paragraph">
                <wp:posOffset>-1965325</wp:posOffset>
              </wp:positionV>
              <wp:extent cx="0" cy="2160270"/>
              <wp:effectExtent l="8255" t="6350" r="10795" b="5080"/>
              <wp:wrapNone/>
              <wp:docPr id="3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1602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E2C68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CA71F" id="Line 1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-154.75pt" to="-3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" strokecolor="#e2c681"/>
          </w:pict>
        </mc:Fallback>
      </mc:AlternateContent>
    </w:r>
    <w:r w:rsidRPr="00DB6AFD">
      <w:rPr>
        <w:rFonts w:cs="Arial"/>
        <w:color w:val="D80000" w:themeColor="text2"/>
        <w:sz w:val="16"/>
        <w:szCs w:val="16"/>
        <w:lang w:val="fr-FR"/>
      </w:rPr>
      <w:t>Document</w:t>
    </w:r>
    <w:r w:rsidRPr="006D285A">
      <w:rPr>
        <w:rFonts w:cs="Arial"/>
        <w:color w:val="447DB5"/>
        <w:sz w:val="16"/>
        <w:szCs w:val="16"/>
        <w:lang w:val="fr-FR"/>
      </w:rPr>
      <w:t xml:space="preserve">: </w:t>
    </w:r>
    <w:r w:rsidRPr="00E7386F">
      <w:rPr>
        <w:rFonts w:cs="Arial"/>
        <w:sz w:val="16"/>
        <w:szCs w:val="16"/>
      </w:rPr>
      <w:fldChar w:fldCharType="begin"/>
    </w:r>
    <w:r w:rsidRPr="00E7386F">
      <w:rPr>
        <w:rFonts w:cs="Arial"/>
        <w:sz w:val="16"/>
        <w:szCs w:val="16"/>
        <w:lang w:val="fr-FR"/>
      </w:rPr>
      <w:instrText xml:space="preserve"> FILENAME \* MERGEFORMAT </w:instrText>
    </w:r>
    <w:r w:rsidRPr="00E7386F">
      <w:rPr>
        <w:rFonts w:cs="Arial"/>
        <w:sz w:val="16"/>
        <w:szCs w:val="16"/>
      </w:rPr>
      <w:fldChar w:fldCharType="separate"/>
    </w:r>
    <w:r w:rsidR="000324F0">
      <w:rPr>
        <w:rFonts w:cs="Arial"/>
        <w:noProof/>
        <w:sz w:val="16"/>
        <w:szCs w:val="16"/>
        <w:lang w:val="fr-FR"/>
      </w:rPr>
      <w:t>Document1</w:t>
    </w:r>
    <w:r w:rsidRPr="00E7386F">
      <w:rPr>
        <w:rFonts w:cs="Arial"/>
        <w:sz w:val="16"/>
        <w:szCs w:val="16"/>
      </w:rPr>
      <w:fldChar w:fldCharType="end"/>
    </w:r>
    <w:r w:rsidRPr="006D285A">
      <w:rPr>
        <w:rFonts w:cs="Arial"/>
        <w:color w:val="447DB5"/>
        <w:sz w:val="16"/>
        <w:szCs w:val="16"/>
        <w:lang w:val="fr-FR"/>
      </w:rPr>
      <w:tab/>
    </w:r>
    <w:r w:rsidRPr="00DB6AFD">
      <w:rPr>
        <w:rFonts w:cs="Arial"/>
        <w:color w:val="D80000" w:themeColor="text2"/>
        <w:sz w:val="16"/>
        <w:szCs w:val="16"/>
        <w:lang w:val="fr-FR"/>
      </w:rPr>
      <w:t xml:space="preserve">Page </w:t>
    </w:r>
    <w:r w:rsidRPr="00E7386F">
      <w:rPr>
        <w:rStyle w:val="PageNumber"/>
        <w:rFonts w:cs="Arial"/>
        <w:sz w:val="16"/>
        <w:szCs w:val="16"/>
      </w:rPr>
      <w:fldChar w:fldCharType="begin"/>
    </w:r>
    <w:r w:rsidRPr="00E7386F">
      <w:rPr>
        <w:rStyle w:val="PageNumber"/>
        <w:rFonts w:cs="Arial"/>
        <w:sz w:val="16"/>
        <w:szCs w:val="16"/>
        <w:lang w:val="fr-FR"/>
      </w:rPr>
      <w:instrText xml:space="preserve"> PAGE </w:instrText>
    </w:r>
    <w:r w:rsidRPr="00E7386F">
      <w:rPr>
        <w:rStyle w:val="PageNumber"/>
        <w:rFonts w:cs="Arial"/>
        <w:sz w:val="16"/>
        <w:szCs w:val="16"/>
      </w:rPr>
      <w:fldChar w:fldCharType="separate"/>
    </w:r>
    <w:r w:rsidR="0096665C">
      <w:rPr>
        <w:rStyle w:val="PageNumber"/>
        <w:rFonts w:cs="Arial"/>
        <w:noProof/>
        <w:sz w:val="16"/>
        <w:szCs w:val="16"/>
        <w:lang w:val="fr-FR"/>
      </w:rPr>
      <w:t>8</w:t>
    </w:r>
    <w:r w:rsidRPr="00E7386F">
      <w:rPr>
        <w:rStyle w:val="PageNumber"/>
        <w:rFonts w:cs="Arial"/>
        <w:sz w:val="16"/>
        <w:szCs w:val="16"/>
      </w:rPr>
      <w:fldChar w:fldCharType="end"/>
    </w:r>
    <w:r w:rsidRPr="006D285A">
      <w:rPr>
        <w:rStyle w:val="PageNumber"/>
        <w:rFonts w:cs="Arial"/>
        <w:color w:val="447DB5"/>
        <w:sz w:val="16"/>
        <w:szCs w:val="16"/>
        <w:lang w:val="fr-FR"/>
      </w:rPr>
      <w:t xml:space="preserve"> </w:t>
    </w:r>
    <w:r w:rsidRPr="00DB6AFD">
      <w:rPr>
        <w:rStyle w:val="PageNumber"/>
        <w:rFonts w:cs="Arial"/>
        <w:color w:val="D80000" w:themeColor="text2"/>
        <w:sz w:val="16"/>
        <w:szCs w:val="16"/>
        <w:lang w:val="fr-FR"/>
      </w:rPr>
      <w:t xml:space="preserve">of </w:t>
    </w:r>
    <w:r w:rsidRPr="00E7386F">
      <w:rPr>
        <w:rStyle w:val="PageNumber"/>
        <w:rFonts w:cs="Arial"/>
        <w:sz w:val="16"/>
        <w:szCs w:val="16"/>
      </w:rPr>
      <w:fldChar w:fldCharType="begin"/>
    </w:r>
    <w:r w:rsidRPr="00E7386F">
      <w:rPr>
        <w:rStyle w:val="PageNumber"/>
        <w:rFonts w:cs="Arial"/>
        <w:sz w:val="16"/>
        <w:szCs w:val="16"/>
        <w:lang w:val="fr-FR"/>
      </w:rPr>
      <w:instrText xml:space="preserve"> NUMPAGES </w:instrText>
    </w:r>
    <w:r w:rsidRPr="00E7386F">
      <w:rPr>
        <w:rStyle w:val="PageNumber"/>
        <w:rFonts w:cs="Arial"/>
        <w:sz w:val="16"/>
        <w:szCs w:val="16"/>
      </w:rPr>
      <w:fldChar w:fldCharType="separate"/>
    </w:r>
    <w:r w:rsidR="0096665C">
      <w:rPr>
        <w:rStyle w:val="PageNumber"/>
        <w:rFonts w:cs="Arial"/>
        <w:noProof/>
        <w:sz w:val="16"/>
        <w:szCs w:val="16"/>
        <w:lang w:val="fr-FR"/>
      </w:rPr>
      <w:t>9</w:t>
    </w:r>
    <w:r w:rsidRPr="00E7386F">
      <w:rPr>
        <w:rStyle w:val="PageNumber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57" w:rsidRDefault="00C35057">
      <w:r>
        <w:separator/>
      </w:r>
    </w:p>
  </w:footnote>
  <w:footnote w:type="continuationSeparator" w:id="0">
    <w:p w:rsidR="00C35057" w:rsidRDefault="00C35057">
      <w:r>
        <w:continuationSeparator/>
      </w:r>
    </w:p>
  </w:footnote>
  <w:footnote w:type="continuationNotice" w:id="1">
    <w:p w:rsidR="00C35057" w:rsidRDefault="00C350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4" w:type="dxa"/>
      <w:tblLook w:val="01E0" w:firstRow="1" w:lastRow="1" w:firstColumn="1" w:lastColumn="1" w:noHBand="0" w:noVBand="0"/>
    </w:tblPr>
    <w:tblGrid>
      <w:gridCol w:w="9421"/>
    </w:tblGrid>
    <w:tr w:rsidR="00DB6AFD">
      <w:tc>
        <w:tcPr>
          <w:tcW w:w="9421" w:type="dxa"/>
        </w:tcPr>
        <w:p w:rsidR="00DB6AFD" w:rsidRDefault="00DB6AFD">
          <w:pPr>
            <w:pStyle w:val="Header"/>
            <w:tabs>
              <w:tab w:val="clear" w:pos="4320"/>
              <w:tab w:val="clear" w:pos="8640"/>
              <w:tab w:val="right" w:pos="9356"/>
            </w:tabs>
            <w:rPr>
              <w:rFonts w:cs="Arial"/>
              <w:color w:val="447DB5"/>
              <w:sz w:val="18"/>
              <w:szCs w:val="18"/>
            </w:rPr>
          </w:pPr>
          <w:r>
            <w:rPr>
              <w:noProof/>
              <w:color w:val="447DB5"/>
              <w:sz w:val="18"/>
              <w:szCs w:val="18"/>
            </w:rPr>
            <w:drawing>
              <wp:anchor distT="0" distB="0" distL="114300" distR="114300" simplePos="0" relativeHeight="251645952" behindDoc="1" locked="0" layoutInCell="1" allowOverlap="1" wp14:anchorId="6623554B" wp14:editId="6623554C">
                <wp:simplePos x="0" y="0"/>
                <wp:positionH relativeFrom="column">
                  <wp:posOffset>5085715</wp:posOffset>
                </wp:positionH>
                <wp:positionV relativeFrom="paragraph">
                  <wp:posOffset>7620</wp:posOffset>
                </wp:positionV>
                <wp:extent cx="691515" cy="643890"/>
                <wp:effectExtent l="0" t="0" r="0" b="3810"/>
                <wp:wrapNone/>
                <wp:docPr id="85" name="Picture 11" descr="WH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H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151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DB5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6623554D" wp14:editId="6623554E">
                    <wp:simplePos x="0" y="0"/>
                    <wp:positionH relativeFrom="column">
                      <wp:posOffset>5927090</wp:posOffset>
                    </wp:positionH>
                    <wp:positionV relativeFrom="paragraph">
                      <wp:posOffset>-7620</wp:posOffset>
                    </wp:positionV>
                    <wp:extent cx="0" cy="2160270"/>
                    <wp:effectExtent l="12065" t="11430" r="6985" b="9525"/>
                    <wp:wrapNone/>
                    <wp:docPr id="84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2160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E2C6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68272B" id="Line 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7pt,-.6pt" to="466.7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" strokecolor="#e2c681"/>
                </w:pict>
              </mc:Fallback>
            </mc:AlternateContent>
          </w:r>
        </w:p>
        <w:p w:rsidR="00DB6AFD" w:rsidRDefault="00DB6AFD">
          <w:pPr>
            <w:pStyle w:val="Header"/>
            <w:tabs>
              <w:tab w:val="clear" w:pos="4320"/>
              <w:tab w:val="clear" w:pos="8640"/>
              <w:tab w:val="right" w:pos="9356"/>
            </w:tabs>
            <w:rPr>
              <w:rFonts w:cs="Arial"/>
              <w:color w:val="447DB5"/>
              <w:sz w:val="18"/>
              <w:szCs w:val="18"/>
            </w:rPr>
          </w:pPr>
        </w:p>
        <w:p w:rsidR="00DB6AFD" w:rsidRDefault="00DB6AFD">
          <w:pPr>
            <w:pStyle w:val="Header"/>
            <w:tabs>
              <w:tab w:val="clear" w:pos="4320"/>
              <w:tab w:val="clear" w:pos="8640"/>
              <w:tab w:val="right" w:pos="9172"/>
            </w:tabs>
            <w:rPr>
              <w:rFonts w:cs="Arial"/>
              <w:b/>
              <w:color w:val="447DB5"/>
              <w:szCs w:val="20"/>
            </w:rPr>
          </w:pPr>
        </w:p>
        <w:p w:rsidR="00DB6AFD" w:rsidRDefault="00DB6AFD">
          <w:pPr>
            <w:pStyle w:val="Header"/>
            <w:tabs>
              <w:tab w:val="clear" w:pos="4320"/>
              <w:tab w:val="clear" w:pos="8640"/>
              <w:tab w:val="right" w:pos="9172"/>
            </w:tabs>
            <w:rPr>
              <w:rFonts w:cs="Arial"/>
              <w:b/>
              <w:color w:val="447DB5"/>
              <w:szCs w:val="20"/>
            </w:rPr>
          </w:pPr>
        </w:p>
        <w:p w:rsidR="00DB6AFD" w:rsidRDefault="00DB6AFD" w:rsidP="005327B9">
          <w:pPr>
            <w:pStyle w:val="Header"/>
            <w:tabs>
              <w:tab w:val="clear" w:pos="4320"/>
              <w:tab w:val="clear" w:pos="8640"/>
              <w:tab w:val="right" w:pos="9172"/>
            </w:tabs>
            <w:rPr>
              <w:rFonts w:cs="Arial"/>
              <w:b/>
              <w:i/>
              <w:color w:val="447DB5"/>
              <w:sz w:val="18"/>
              <w:szCs w:val="18"/>
            </w:rPr>
          </w:pPr>
          <w:r w:rsidRPr="009A5B5F">
            <w:rPr>
              <w:rFonts w:cs="Arial"/>
              <w:b/>
              <w:color w:val="FF0000"/>
              <w:szCs w:val="20"/>
            </w:rPr>
            <w:t>Acronym and Project Name</w:t>
          </w:r>
          <w:r>
            <w:rPr>
              <w:rFonts w:cs="Arial"/>
              <w:color w:val="447DB5"/>
              <w:szCs w:val="20"/>
            </w:rPr>
            <w:tab/>
          </w:r>
          <w:r>
            <w:rPr>
              <w:rFonts w:cs="Arial"/>
              <w:b/>
              <w:i/>
              <w:color w:val="447DB5"/>
              <w:sz w:val="18"/>
              <w:szCs w:val="18"/>
            </w:rPr>
            <w:t>World Health Organization</w:t>
          </w:r>
        </w:p>
        <w:p w:rsidR="00DB6AFD" w:rsidRDefault="00DB6AFD">
          <w:pPr>
            <w:pStyle w:val="Header"/>
            <w:rPr>
              <w:rFonts w:cs="Arial"/>
              <w:color w:val="447DB5"/>
              <w:sz w:val="18"/>
              <w:szCs w:val="18"/>
            </w:rPr>
          </w:pPr>
          <w:r>
            <w:rPr>
              <w:noProof/>
              <w:color w:val="447DB5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6623554F" wp14:editId="66235550">
                    <wp:simplePos x="0" y="0"/>
                    <wp:positionH relativeFrom="column">
                      <wp:posOffset>3945890</wp:posOffset>
                    </wp:positionH>
                    <wp:positionV relativeFrom="paragraph">
                      <wp:posOffset>46990</wp:posOffset>
                    </wp:positionV>
                    <wp:extent cx="2160270" cy="0"/>
                    <wp:effectExtent l="12065" t="8890" r="8890" b="10160"/>
                    <wp:wrapNone/>
                    <wp:docPr id="83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160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E2C6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BBE7197" id="Line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pt,3.7pt" to="480.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" strokecolor="#e2c681"/>
                </w:pict>
              </mc:Fallback>
            </mc:AlternateContent>
          </w:r>
        </w:p>
      </w:tc>
    </w:tr>
  </w:tbl>
  <w:p w:rsidR="00DB6AFD" w:rsidRDefault="00DB6A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FD" w:rsidRDefault="00DB6AFD" w:rsidP="00BE2A01">
    <w:pPr>
      <w:pStyle w:val="Header"/>
      <w:rPr>
        <w:rFonts w:cs="Arial"/>
        <w:noProof/>
        <w:color w:val="447DB5"/>
        <w:sz w:val="18"/>
        <w:szCs w:val="18"/>
      </w:rPr>
    </w:pPr>
    <w:r w:rsidRPr="00DB6AFD">
      <w:rPr>
        <w:rFonts w:cs="Arial"/>
        <w:noProof/>
        <w:color w:val="D80000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03AC73" wp14:editId="45739AE8">
              <wp:simplePos x="0" y="0"/>
              <wp:positionH relativeFrom="column">
                <wp:posOffset>1292860</wp:posOffset>
              </wp:positionH>
              <wp:positionV relativeFrom="paragraph">
                <wp:posOffset>-646430</wp:posOffset>
              </wp:positionV>
              <wp:extent cx="5640070" cy="365760"/>
              <wp:effectExtent l="19050" t="190500" r="17780" b="186690"/>
              <wp:wrapNone/>
              <wp:docPr id="1029" name="Rectangle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0492">
                        <a:off x="0" y="0"/>
                        <a:ext cx="5640070" cy="365760"/>
                      </a:xfrm>
                      <a:prstGeom prst="rect">
                        <a:avLst/>
                      </a:prstGeom>
                      <a:solidFill>
                        <a:srgbClr val="D8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15401C" id="Rectangle 1029" o:spid="_x0000_s1026" style="position:absolute;margin-left:101.8pt;margin-top:-50.9pt;width:444.1pt;height:28.8pt;rotation:22991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" fillcolor="#d80000" stroked="f" strokeweight="2pt"/>
          </w:pict>
        </mc:Fallback>
      </mc:AlternateContent>
    </w:r>
    <w:r w:rsidRPr="00DB6AFD">
      <w:rPr>
        <w:rFonts w:cs="Arial"/>
        <w:noProof/>
        <w:color w:val="447DB5"/>
        <w:sz w:val="18"/>
        <w:szCs w:val="18"/>
      </w:rPr>
      <w:drawing>
        <wp:anchor distT="0" distB="0" distL="114300" distR="114300" simplePos="0" relativeHeight="251670528" behindDoc="1" locked="0" layoutInCell="1" allowOverlap="1" wp14:anchorId="0E95AE0A" wp14:editId="27B3A99E">
          <wp:simplePos x="0" y="0"/>
          <wp:positionH relativeFrom="column">
            <wp:posOffset>-61595</wp:posOffset>
          </wp:positionH>
          <wp:positionV relativeFrom="paragraph">
            <wp:posOffset>-220980</wp:posOffset>
          </wp:positionV>
          <wp:extent cx="1952625" cy="684530"/>
          <wp:effectExtent l="0" t="0" r="9525" b="1270"/>
          <wp:wrapNone/>
          <wp:docPr id="1027" name="Picture 10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-T_XS_TG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684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6AFD" w:rsidRDefault="00DB6AFD" w:rsidP="00BE2A01">
    <w:pPr>
      <w:pStyle w:val="Header"/>
      <w:rPr>
        <w:rFonts w:cs="Arial"/>
        <w:noProof/>
        <w:color w:val="447DB5"/>
        <w:sz w:val="18"/>
        <w:szCs w:val="18"/>
      </w:rPr>
    </w:pPr>
  </w:p>
  <w:p w:rsidR="00DB6AFD" w:rsidRDefault="00DB6AFD" w:rsidP="00BE2A01">
    <w:pPr>
      <w:pStyle w:val="Header"/>
    </w:pPr>
  </w:p>
  <w:p w:rsidR="00DB6AFD" w:rsidRDefault="00DB6AFD" w:rsidP="005327B9">
    <w:pPr>
      <w:pStyle w:val="Header"/>
    </w:pPr>
  </w:p>
  <w:p w:rsidR="00DB6AFD" w:rsidRPr="00DB6AFD" w:rsidRDefault="00DB6AFD" w:rsidP="005327B9">
    <w:pPr>
      <w:pStyle w:val="Header"/>
    </w:pPr>
  </w:p>
  <w:p w:rsidR="00DB6AFD" w:rsidRDefault="00DB6AFD" w:rsidP="005327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FD" w:rsidRDefault="00DB6AFD" w:rsidP="002D6D4E">
    <w:pPr>
      <w:pStyle w:val="Header"/>
      <w:rPr>
        <w:rFonts w:cs="Arial"/>
        <w:noProof/>
        <w:color w:val="447DB5"/>
        <w:sz w:val="18"/>
        <w:szCs w:val="18"/>
      </w:rPr>
    </w:pPr>
    <w:r w:rsidRPr="00DB6AFD">
      <w:rPr>
        <w:rFonts w:cs="Arial"/>
        <w:noProof/>
        <w:color w:val="447DB5"/>
        <w:sz w:val="18"/>
        <w:szCs w:val="18"/>
      </w:rPr>
      <w:drawing>
        <wp:anchor distT="0" distB="0" distL="114300" distR="114300" simplePos="0" relativeHeight="251668480" behindDoc="1" locked="0" layoutInCell="1" allowOverlap="1" wp14:anchorId="455BD232" wp14:editId="5F692AE2">
          <wp:simplePos x="0" y="0"/>
          <wp:positionH relativeFrom="column">
            <wp:posOffset>-61595</wp:posOffset>
          </wp:positionH>
          <wp:positionV relativeFrom="paragraph">
            <wp:posOffset>-220980</wp:posOffset>
          </wp:positionV>
          <wp:extent cx="1952625" cy="684530"/>
          <wp:effectExtent l="0" t="0" r="9525" b="1270"/>
          <wp:wrapNone/>
          <wp:docPr id="158" name="Picture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-T_XS_TG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684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6AFD" w:rsidRDefault="00DB6AFD" w:rsidP="002D6D4E">
    <w:pPr>
      <w:pStyle w:val="Header"/>
      <w:rPr>
        <w:rFonts w:cs="Arial"/>
        <w:noProof/>
        <w:color w:val="447DB5"/>
        <w:sz w:val="18"/>
        <w:szCs w:val="18"/>
      </w:rPr>
    </w:pPr>
  </w:p>
  <w:p w:rsidR="00DB6AFD" w:rsidRDefault="00DB6AFD" w:rsidP="002D6D4E">
    <w:pPr>
      <w:pStyle w:val="Header"/>
    </w:pPr>
  </w:p>
  <w:p w:rsidR="00DB6AFD" w:rsidRDefault="00DB6AFD" w:rsidP="002D6D4E">
    <w:pPr>
      <w:pStyle w:val="Header"/>
    </w:pPr>
  </w:p>
  <w:p w:rsidR="00DB6AFD" w:rsidRDefault="00DB6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8E9A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2616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320A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3A53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A27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409B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ACC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9C43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9E2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E75F2E"/>
    <w:multiLevelType w:val="hybridMultilevel"/>
    <w:tmpl w:val="4C0835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5BC39BF"/>
    <w:multiLevelType w:val="hybridMultilevel"/>
    <w:tmpl w:val="E32CA8FA"/>
    <w:lvl w:ilvl="0" w:tplc="6630983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747A"/>
    <w:multiLevelType w:val="hybridMultilevel"/>
    <w:tmpl w:val="5E508D52"/>
    <w:lvl w:ilvl="0" w:tplc="8A08C81C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D6C96"/>
    <w:multiLevelType w:val="hybridMultilevel"/>
    <w:tmpl w:val="2A6E2E3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E3593D"/>
    <w:multiLevelType w:val="hybridMultilevel"/>
    <w:tmpl w:val="8A9610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FD87833"/>
    <w:multiLevelType w:val="multilevel"/>
    <w:tmpl w:val="030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06E91"/>
    <w:multiLevelType w:val="hybridMultilevel"/>
    <w:tmpl w:val="132E408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1C5537E"/>
    <w:multiLevelType w:val="hybridMultilevel"/>
    <w:tmpl w:val="9D5438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351D98"/>
    <w:multiLevelType w:val="hybridMultilevel"/>
    <w:tmpl w:val="F53E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408DB"/>
    <w:multiLevelType w:val="hybridMultilevel"/>
    <w:tmpl w:val="35D8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62362"/>
    <w:multiLevelType w:val="hybridMultilevel"/>
    <w:tmpl w:val="20FE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B0373"/>
    <w:multiLevelType w:val="hybridMultilevel"/>
    <w:tmpl w:val="B51681C0"/>
    <w:lvl w:ilvl="0" w:tplc="7E8C2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D7519E"/>
    <w:multiLevelType w:val="hybridMultilevel"/>
    <w:tmpl w:val="A09ABD0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A83D29"/>
    <w:multiLevelType w:val="hybridMultilevel"/>
    <w:tmpl w:val="1AD01F0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3722CE"/>
    <w:multiLevelType w:val="hybridMultilevel"/>
    <w:tmpl w:val="64686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CE160B4"/>
    <w:multiLevelType w:val="multilevel"/>
    <w:tmpl w:val="688C2108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18F7960"/>
    <w:multiLevelType w:val="hybridMultilevel"/>
    <w:tmpl w:val="51FA3B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AE667B"/>
    <w:multiLevelType w:val="multilevel"/>
    <w:tmpl w:val="904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B814FA"/>
    <w:multiLevelType w:val="multilevel"/>
    <w:tmpl w:val="66E86A6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454" w:firstLine="0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3B376356"/>
    <w:multiLevelType w:val="hybridMultilevel"/>
    <w:tmpl w:val="9222BB76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34B511C"/>
    <w:multiLevelType w:val="multilevel"/>
    <w:tmpl w:val="8C7A872E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247" w:hanging="793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3B420EC"/>
    <w:multiLevelType w:val="hybridMultilevel"/>
    <w:tmpl w:val="69B01A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082569"/>
    <w:multiLevelType w:val="hybridMultilevel"/>
    <w:tmpl w:val="E5E41C7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F10BC3"/>
    <w:multiLevelType w:val="hybridMultilevel"/>
    <w:tmpl w:val="B97E8A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262DD9"/>
    <w:multiLevelType w:val="hybridMultilevel"/>
    <w:tmpl w:val="104CBA3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1C047E"/>
    <w:multiLevelType w:val="hybridMultilevel"/>
    <w:tmpl w:val="7C9A9108"/>
    <w:lvl w:ilvl="0" w:tplc="D8B6811C">
      <w:start w:val="2"/>
      <w:numFmt w:val="bullet"/>
      <w:lvlText w:val="-"/>
      <w:lvlJc w:val="left"/>
      <w:pPr>
        <w:ind w:left="936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54E6240"/>
    <w:multiLevelType w:val="hybridMultilevel"/>
    <w:tmpl w:val="F33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D4308"/>
    <w:multiLevelType w:val="hybridMultilevel"/>
    <w:tmpl w:val="A50AFF12"/>
    <w:lvl w:ilvl="0" w:tplc="DFA2D7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37115B"/>
    <w:multiLevelType w:val="hybridMultilevel"/>
    <w:tmpl w:val="1D72E19A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98722D"/>
    <w:multiLevelType w:val="multilevel"/>
    <w:tmpl w:val="F5D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521DB5"/>
    <w:multiLevelType w:val="multilevel"/>
    <w:tmpl w:val="2EC0D5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5B807ABD"/>
    <w:multiLevelType w:val="hybridMultilevel"/>
    <w:tmpl w:val="D6B0CD2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CFE507A"/>
    <w:multiLevelType w:val="hybridMultilevel"/>
    <w:tmpl w:val="9D28A4A8"/>
    <w:lvl w:ilvl="0" w:tplc="FFFFFFFF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33339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43D6B"/>
    <w:multiLevelType w:val="hybridMultilevel"/>
    <w:tmpl w:val="C98204D0"/>
    <w:lvl w:ilvl="0" w:tplc="61DCC2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upperRoman"/>
      <w:lvlText w:val="%2."/>
      <w:lvlJc w:val="right"/>
      <w:pPr>
        <w:tabs>
          <w:tab w:val="num" w:pos="1620"/>
        </w:tabs>
        <w:ind w:left="1620" w:hanging="1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8472E14"/>
    <w:multiLevelType w:val="hybridMultilevel"/>
    <w:tmpl w:val="DE2CDA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A5477D"/>
    <w:multiLevelType w:val="hybridMultilevel"/>
    <w:tmpl w:val="B71C44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13966C9"/>
    <w:multiLevelType w:val="hybridMultilevel"/>
    <w:tmpl w:val="E8B29898"/>
    <w:lvl w:ilvl="0" w:tplc="1A78AD4C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981A94AA">
      <w:numFmt w:val="bullet"/>
      <w:lvlText w:val="•"/>
      <w:lvlJc w:val="left"/>
      <w:pPr>
        <w:ind w:left="216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1464ED6"/>
    <w:multiLevelType w:val="hybridMultilevel"/>
    <w:tmpl w:val="7B28420A"/>
    <w:lvl w:ilvl="0" w:tplc="6630983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755A03"/>
    <w:multiLevelType w:val="multilevel"/>
    <w:tmpl w:val="8C7A872E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247" w:hanging="793"/>
      </w:pPr>
      <w:rPr>
        <w:rFonts w:ascii="Symbol" w:hAnsi="Symbol" w:cs="Times New Roman" w:hint="default"/>
        <w:color w:val="447DB5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75E35C35"/>
    <w:multiLevelType w:val="hybridMultilevel"/>
    <w:tmpl w:val="1B8A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F903E7"/>
    <w:multiLevelType w:val="hybridMultilevel"/>
    <w:tmpl w:val="C3C60CB0"/>
    <w:lvl w:ilvl="0" w:tplc="6BE46A70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75E2405"/>
    <w:multiLevelType w:val="hybridMultilevel"/>
    <w:tmpl w:val="FF66B296"/>
    <w:lvl w:ilvl="0" w:tplc="8A08C81C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997D80"/>
    <w:multiLevelType w:val="hybridMultilevel"/>
    <w:tmpl w:val="7DC6AD5C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91E4FBA"/>
    <w:multiLevelType w:val="hybridMultilevel"/>
    <w:tmpl w:val="A9A23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9CF576F"/>
    <w:multiLevelType w:val="hybridMultilevel"/>
    <w:tmpl w:val="858838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FE002F9"/>
    <w:multiLevelType w:val="hybridMultilevel"/>
    <w:tmpl w:val="50DC57D8"/>
    <w:lvl w:ilvl="0" w:tplc="04090001">
      <w:start w:val="1"/>
      <w:numFmt w:val="upperRoman"/>
      <w:pStyle w:val="AppendixHeader"/>
      <w:lvlText w:val="Annex %1."/>
      <w:lvlJc w:val="left"/>
      <w:pPr>
        <w:tabs>
          <w:tab w:val="num" w:pos="180"/>
        </w:tabs>
        <w:ind w:left="180" w:hanging="180"/>
      </w:pPr>
      <w:rPr>
        <w:rFonts w:ascii="Arial" w:hAnsi="Arial" w:hint="default"/>
      </w:rPr>
    </w:lvl>
    <w:lvl w:ilvl="1" w:tplc="0409001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54"/>
  </w:num>
  <w:num w:numId="3">
    <w:abstractNumId w:val="41"/>
  </w:num>
  <w:num w:numId="4">
    <w:abstractNumId w:val="36"/>
  </w:num>
  <w:num w:numId="5">
    <w:abstractNumId w:val="42"/>
  </w:num>
  <w:num w:numId="6">
    <w:abstractNumId w:val="51"/>
  </w:num>
  <w:num w:numId="7">
    <w:abstractNumId w:val="31"/>
  </w:num>
  <w:num w:numId="8">
    <w:abstractNumId w:val="37"/>
  </w:num>
  <w:num w:numId="9">
    <w:abstractNumId w:val="28"/>
  </w:num>
  <w:num w:numId="10">
    <w:abstractNumId w:val="33"/>
  </w:num>
  <w:num w:numId="11">
    <w:abstractNumId w:val="53"/>
  </w:num>
  <w:num w:numId="12">
    <w:abstractNumId w:val="40"/>
  </w:num>
  <w:num w:numId="13">
    <w:abstractNumId w:val="27"/>
  </w:num>
  <w:num w:numId="14">
    <w:abstractNumId w:val="24"/>
  </w:num>
  <w:num w:numId="15">
    <w:abstractNumId w:val="29"/>
  </w:num>
  <w:num w:numId="16">
    <w:abstractNumId w:val="47"/>
  </w:num>
  <w:num w:numId="17">
    <w:abstractNumId w:val="11"/>
  </w:num>
  <w:num w:numId="18">
    <w:abstractNumId w:val="50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30"/>
  </w:num>
  <w:num w:numId="29">
    <w:abstractNumId w:val="16"/>
  </w:num>
  <w:num w:numId="30">
    <w:abstractNumId w:val="32"/>
  </w:num>
  <w:num w:numId="31">
    <w:abstractNumId w:val="43"/>
  </w:num>
  <w:num w:numId="32">
    <w:abstractNumId w:val="12"/>
  </w:num>
  <w:num w:numId="33">
    <w:abstractNumId w:val="25"/>
  </w:num>
  <w:num w:numId="34">
    <w:abstractNumId w:val="21"/>
  </w:num>
  <w:num w:numId="35">
    <w:abstractNumId w:val="9"/>
  </w:num>
  <w:num w:numId="36">
    <w:abstractNumId w:val="22"/>
  </w:num>
  <w:num w:numId="37">
    <w:abstractNumId w:val="15"/>
  </w:num>
  <w:num w:numId="38">
    <w:abstractNumId w:val="44"/>
  </w:num>
  <w:num w:numId="39">
    <w:abstractNumId w:val="10"/>
  </w:num>
  <w:num w:numId="40">
    <w:abstractNumId w:val="46"/>
  </w:num>
  <w:num w:numId="41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45"/>
  </w:num>
  <w:num w:numId="44">
    <w:abstractNumId w:val="13"/>
  </w:num>
  <w:num w:numId="45">
    <w:abstractNumId w:val="20"/>
  </w:num>
  <w:num w:numId="46">
    <w:abstractNumId w:val="23"/>
  </w:num>
  <w:num w:numId="47">
    <w:abstractNumId w:val="17"/>
  </w:num>
  <w:num w:numId="48">
    <w:abstractNumId w:val="35"/>
  </w:num>
  <w:num w:numId="49">
    <w:abstractNumId w:val="48"/>
  </w:num>
  <w:num w:numId="50">
    <w:abstractNumId w:val="52"/>
  </w:num>
  <w:num w:numId="51">
    <w:abstractNumId w:val="34"/>
  </w:num>
  <w:num w:numId="52">
    <w:abstractNumId w:val="49"/>
  </w:num>
  <w:num w:numId="53">
    <w:abstractNumId w:val="26"/>
  </w:num>
  <w:num w:numId="54">
    <w:abstractNumId w:val="39"/>
  </w:num>
  <w:num w:numId="55">
    <w:abstractNumId w:val="39"/>
  </w:num>
  <w:num w:numId="5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9"/>
  </w:num>
  <w:num w:numId="58">
    <w:abstractNumId w:val="18"/>
  </w:num>
  <w:num w:numId="59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F0"/>
    <w:rsid w:val="00002135"/>
    <w:rsid w:val="0000562D"/>
    <w:rsid w:val="00010CC5"/>
    <w:rsid w:val="000111B7"/>
    <w:rsid w:val="00025624"/>
    <w:rsid w:val="000324F0"/>
    <w:rsid w:val="0003791A"/>
    <w:rsid w:val="0004097F"/>
    <w:rsid w:val="000430C0"/>
    <w:rsid w:val="00044BE9"/>
    <w:rsid w:val="000601F8"/>
    <w:rsid w:val="00062585"/>
    <w:rsid w:val="00062CF1"/>
    <w:rsid w:val="00073AA2"/>
    <w:rsid w:val="00076883"/>
    <w:rsid w:val="00077356"/>
    <w:rsid w:val="00077E2E"/>
    <w:rsid w:val="00080340"/>
    <w:rsid w:val="00080822"/>
    <w:rsid w:val="000837FE"/>
    <w:rsid w:val="00087091"/>
    <w:rsid w:val="0009709C"/>
    <w:rsid w:val="000A023C"/>
    <w:rsid w:val="000A2679"/>
    <w:rsid w:val="000A2C7A"/>
    <w:rsid w:val="000A60F5"/>
    <w:rsid w:val="000B0D9A"/>
    <w:rsid w:val="000B0F99"/>
    <w:rsid w:val="000B2131"/>
    <w:rsid w:val="000B5CFB"/>
    <w:rsid w:val="000D1B9E"/>
    <w:rsid w:val="000D7B16"/>
    <w:rsid w:val="000E5095"/>
    <w:rsid w:val="000F2908"/>
    <w:rsid w:val="000F3382"/>
    <w:rsid w:val="0010130E"/>
    <w:rsid w:val="00104FB0"/>
    <w:rsid w:val="0010603E"/>
    <w:rsid w:val="00107E54"/>
    <w:rsid w:val="00112D5D"/>
    <w:rsid w:val="00117A6A"/>
    <w:rsid w:val="00120BB2"/>
    <w:rsid w:val="001220CF"/>
    <w:rsid w:val="001222BC"/>
    <w:rsid w:val="00125EB4"/>
    <w:rsid w:val="00127B8F"/>
    <w:rsid w:val="00127DBA"/>
    <w:rsid w:val="00134932"/>
    <w:rsid w:val="001349B5"/>
    <w:rsid w:val="00136221"/>
    <w:rsid w:val="0013768E"/>
    <w:rsid w:val="00152679"/>
    <w:rsid w:val="0015655C"/>
    <w:rsid w:val="001651A1"/>
    <w:rsid w:val="00165F52"/>
    <w:rsid w:val="001708AD"/>
    <w:rsid w:val="001721E9"/>
    <w:rsid w:val="001779CE"/>
    <w:rsid w:val="00177ECE"/>
    <w:rsid w:val="00186E4B"/>
    <w:rsid w:val="001A68DE"/>
    <w:rsid w:val="001B2EAF"/>
    <w:rsid w:val="001D30DC"/>
    <w:rsid w:val="001D3152"/>
    <w:rsid w:val="001D500A"/>
    <w:rsid w:val="001E3F11"/>
    <w:rsid w:val="001F0019"/>
    <w:rsid w:val="001F1E97"/>
    <w:rsid w:val="002013AA"/>
    <w:rsid w:val="00202985"/>
    <w:rsid w:val="00207516"/>
    <w:rsid w:val="00207915"/>
    <w:rsid w:val="00212F90"/>
    <w:rsid w:val="00213DE5"/>
    <w:rsid w:val="0022409A"/>
    <w:rsid w:val="002365EC"/>
    <w:rsid w:val="00240CA4"/>
    <w:rsid w:val="002523BD"/>
    <w:rsid w:val="00253DCD"/>
    <w:rsid w:val="0025564B"/>
    <w:rsid w:val="00260548"/>
    <w:rsid w:val="00264153"/>
    <w:rsid w:val="00265126"/>
    <w:rsid w:val="00281BAC"/>
    <w:rsid w:val="002879CE"/>
    <w:rsid w:val="002904DC"/>
    <w:rsid w:val="00291C6F"/>
    <w:rsid w:val="00292C63"/>
    <w:rsid w:val="002A2703"/>
    <w:rsid w:val="002A2A67"/>
    <w:rsid w:val="002C731E"/>
    <w:rsid w:val="002D2CC6"/>
    <w:rsid w:val="002D6D4E"/>
    <w:rsid w:val="002E0C2F"/>
    <w:rsid w:val="002E46F2"/>
    <w:rsid w:val="002E7B31"/>
    <w:rsid w:val="002F72B0"/>
    <w:rsid w:val="00303BB4"/>
    <w:rsid w:val="00305FD5"/>
    <w:rsid w:val="00321C8B"/>
    <w:rsid w:val="003336E0"/>
    <w:rsid w:val="00340377"/>
    <w:rsid w:val="0034211E"/>
    <w:rsid w:val="00342AB5"/>
    <w:rsid w:val="00344903"/>
    <w:rsid w:val="00344E10"/>
    <w:rsid w:val="0034751A"/>
    <w:rsid w:val="00350E46"/>
    <w:rsid w:val="00353E92"/>
    <w:rsid w:val="003608E8"/>
    <w:rsid w:val="0036298E"/>
    <w:rsid w:val="0036466F"/>
    <w:rsid w:val="00364A69"/>
    <w:rsid w:val="00366237"/>
    <w:rsid w:val="003663F3"/>
    <w:rsid w:val="00371767"/>
    <w:rsid w:val="0037480C"/>
    <w:rsid w:val="003774DC"/>
    <w:rsid w:val="0038281F"/>
    <w:rsid w:val="00386AA7"/>
    <w:rsid w:val="00386E6A"/>
    <w:rsid w:val="003879F1"/>
    <w:rsid w:val="00387B68"/>
    <w:rsid w:val="00390539"/>
    <w:rsid w:val="00394E5E"/>
    <w:rsid w:val="003A4E10"/>
    <w:rsid w:val="003A54DA"/>
    <w:rsid w:val="003B21B6"/>
    <w:rsid w:val="003C2506"/>
    <w:rsid w:val="003C2618"/>
    <w:rsid w:val="003C4D1C"/>
    <w:rsid w:val="003D095A"/>
    <w:rsid w:val="003D5850"/>
    <w:rsid w:val="003E30CD"/>
    <w:rsid w:val="003E654B"/>
    <w:rsid w:val="003F6551"/>
    <w:rsid w:val="004043EB"/>
    <w:rsid w:val="00406DFF"/>
    <w:rsid w:val="00411657"/>
    <w:rsid w:val="0042174F"/>
    <w:rsid w:val="004247BD"/>
    <w:rsid w:val="00424F26"/>
    <w:rsid w:val="0042553F"/>
    <w:rsid w:val="00425AC4"/>
    <w:rsid w:val="00427809"/>
    <w:rsid w:val="00430853"/>
    <w:rsid w:val="00433F0A"/>
    <w:rsid w:val="004353B9"/>
    <w:rsid w:val="004402D9"/>
    <w:rsid w:val="00444BC0"/>
    <w:rsid w:val="00447B6C"/>
    <w:rsid w:val="00450F6D"/>
    <w:rsid w:val="0046561C"/>
    <w:rsid w:val="00465EB6"/>
    <w:rsid w:val="00470F16"/>
    <w:rsid w:val="00471023"/>
    <w:rsid w:val="004720C2"/>
    <w:rsid w:val="00481940"/>
    <w:rsid w:val="004837E7"/>
    <w:rsid w:val="00484108"/>
    <w:rsid w:val="00487AFA"/>
    <w:rsid w:val="0049047E"/>
    <w:rsid w:val="00491DB4"/>
    <w:rsid w:val="00495ECB"/>
    <w:rsid w:val="0049660F"/>
    <w:rsid w:val="004968B5"/>
    <w:rsid w:val="00497287"/>
    <w:rsid w:val="004B2047"/>
    <w:rsid w:val="004B2FAB"/>
    <w:rsid w:val="004B4AC6"/>
    <w:rsid w:val="004C026A"/>
    <w:rsid w:val="004C3466"/>
    <w:rsid w:val="004E08D0"/>
    <w:rsid w:val="004F1EED"/>
    <w:rsid w:val="004F5650"/>
    <w:rsid w:val="00502320"/>
    <w:rsid w:val="00504150"/>
    <w:rsid w:val="00504DD7"/>
    <w:rsid w:val="005159B6"/>
    <w:rsid w:val="00521079"/>
    <w:rsid w:val="0052222B"/>
    <w:rsid w:val="005235D5"/>
    <w:rsid w:val="0052743C"/>
    <w:rsid w:val="005327B9"/>
    <w:rsid w:val="0053716A"/>
    <w:rsid w:val="00540FC2"/>
    <w:rsid w:val="00555CE6"/>
    <w:rsid w:val="00556201"/>
    <w:rsid w:val="00562DB5"/>
    <w:rsid w:val="00583A4C"/>
    <w:rsid w:val="005916CF"/>
    <w:rsid w:val="00595EB2"/>
    <w:rsid w:val="005B7A5F"/>
    <w:rsid w:val="005C072B"/>
    <w:rsid w:val="005C0EE8"/>
    <w:rsid w:val="005C1999"/>
    <w:rsid w:val="005C3705"/>
    <w:rsid w:val="005C75E0"/>
    <w:rsid w:val="005D0EF0"/>
    <w:rsid w:val="005D5265"/>
    <w:rsid w:val="005E22F6"/>
    <w:rsid w:val="005F2F95"/>
    <w:rsid w:val="005F45DB"/>
    <w:rsid w:val="00604520"/>
    <w:rsid w:val="00610911"/>
    <w:rsid w:val="00612271"/>
    <w:rsid w:val="00613429"/>
    <w:rsid w:val="00616C1E"/>
    <w:rsid w:val="00620393"/>
    <w:rsid w:val="00624E9B"/>
    <w:rsid w:val="00626467"/>
    <w:rsid w:val="006440A7"/>
    <w:rsid w:val="00651D1C"/>
    <w:rsid w:val="00654BC6"/>
    <w:rsid w:val="006716E4"/>
    <w:rsid w:val="00676EED"/>
    <w:rsid w:val="00677B52"/>
    <w:rsid w:val="00682958"/>
    <w:rsid w:val="00691BFE"/>
    <w:rsid w:val="0069608D"/>
    <w:rsid w:val="006A04DF"/>
    <w:rsid w:val="006A3AFD"/>
    <w:rsid w:val="006A6171"/>
    <w:rsid w:val="006B09C4"/>
    <w:rsid w:val="006B22CD"/>
    <w:rsid w:val="006B3919"/>
    <w:rsid w:val="006B3B45"/>
    <w:rsid w:val="006B74D8"/>
    <w:rsid w:val="006C0BBC"/>
    <w:rsid w:val="006D285A"/>
    <w:rsid w:val="006D745F"/>
    <w:rsid w:val="006E44C3"/>
    <w:rsid w:val="006E6BD7"/>
    <w:rsid w:val="006F4149"/>
    <w:rsid w:val="006F46DA"/>
    <w:rsid w:val="006F4D3B"/>
    <w:rsid w:val="006F509D"/>
    <w:rsid w:val="006F717A"/>
    <w:rsid w:val="00700BE7"/>
    <w:rsid w:val="0070491D"/>
    <w:rsid w:val="0070670A"/>
    <w:rsid w:val="00711E2E"/>
    <w:rsid w:val="00716EBC"/>
    <w:rsid w:val="0071737D"/>
    <w:rsid w:val="00721B82"/>
    <w:rsid w:val="007220F6"/>
    <w:rsid w:val="007331D6"/>
    <w:rsid w:val="00741453"/>
    <w:rsid w:val="00741D2D"/>
    <w:rsid w:val="007443AF"/>
    <w:rsid w:val="0074604E"/>
    <w:rsid w:val="0074612B"/>
    <w:rsid w:val="00752BB6"/>
    <w:rsid w:val="00760F52"/>
    <w:rsid w:val="00766C73"/>
    <w:rsid w:val="0077001D"/>
    <w:rsid w:val="0078611D"/>
    <w:rsid w:val="00794BF6"/>
    <w:rsid w:val="007977BC"/>
    <w:rsid w:val="007A2D06"/>
    <w:rsid w:val="007A68E7"/>
    <w:rsid w:val="007A6902"/>
    <w:rsid w:val="007C2A0A"/>
    <w:rsid w:val="007D47A1"/>
    <w:rsid w:val="007D738D"/>
    <w:rsid w:val="007E0324"/>
    <w:rsid w:val="007E12B9"/>
    <w:rsid w:val="007E5C24"/>
    <w:rsid w:val="007E7BD9"/>
    <w:rsid w:val="007F664E"/>
    <w:rsid w:val="007F7FA4"/>
    <w:rsid w:val="00810492"/>
    <w:rsid w:val="00810EA7"/>
    <w:rsid w:val="00820026"/>
    <w:rsid w:val="008207D1"/>
    <w:rsid w:val="00820909"/>
    <w:rsid w:val="00821227"/>
    <w:rsid w:val="0083123B"/>
    <w:rsid w:val="00833442"/>
    <w:rsid w:val="0083649D"/>
    <w:rsid w:val="00841291"/>
    <w:rsid w:val="00842F79"/>
    <w:rsid w:val="00843436"/>
    <w:rsid w:val="00843F34"/>
    <w:rsid w:val="00846A66"/>
    <w:rsid w:val="008502C2"/>
    <w:rsid w:val="00851006"/>
    <w:rsid w:val="00860F0A"/>
    <w:rsid w:val="008620BD"/>
    <w:rsid w:val="00863DAD"/>
    <w:rsid w:val="008662EE"/>
    <w:rsid w:val="008670C6"/>
    <w:rsid w:val="00870031"/>
    <w:rsid w:val="008711F3"/>
    <w:rsid w:val="00871494"/>
    <w:rsid w:val="00886D52"/>
    <w:rsid w:val="008906AF"/>
    <w:rsid w:val="00890757"/>
    <w:rsid w:val="00894B2E"/>
    <w:rsid w:val="008965B0"/>
    <w:rsid w:val="008B65E5"/>
    <w:rsid w:val="008D19AB"/>
    <w:rsid w:val="008D5E5C"/>
    <w:rsid w:val="008F0996"/>
    <w:rsid w:val="00905BA3"/>
    <w:rsid w:val="00906057"/>
    <w:rsid w:val="00906EFA"/>
    <w:rsid w:val="00914145"/>
    <w:rsid w:val="0092331D"/>
    <w:rsid w:val="00925401"/>
    <w:rsid w:val="00926B19"/>
    <w:rsid w:val="009306F3"/>
    <w:rsid w:val="00930DC4"/>
    <w:rsid w:val="009330BA"/>
    <w:rsid w:val="00942505"/>
    <w:rsid w:val="009453C0"/>
    <w:rsid w:val="00945700"/>
    <w:rsid w:val="009459A0"/>
    <w:rsid w:val="00956B95"/>
    <w:rsid w:val="0096665C"/>
    <w:rsid w:val="009676DD"/>
    <w:rsid w:val="009701FF"/>
    <w:rsid w:val="009804CF"/>
    <w:rsid w:val="00983D64"/>
    <w:rsid w:val="0098503C"/>
    <w:rsid w:val="009926E8"/>
    <w:rsid w:val="00995040"/>
    <w:rsid w:val="00995848"/>
    <w:rsid w:val="00997565"/>
    <w:rsid w:val="009A1924"/>
    <w:rsid w:val="009A4377"/>
    <w:rsid w:val="009A5660"/>
    <w:rsid w:val="009A763F"/>
    <w:rsid w:val="009C0CD9"/>
    <w:rsid w:val="009D1578"/>
    <w:rsid w:val="009D43A1"/>
    <w:rsid w:val="009D62A3"/>
    <w:rsid w:val="009E47EF"/>
    <w:rsid w:val="009E7BFD"/>
    <w:rsid w:val="009F03AF"/>
    <w:rsid w:val="009F3245"/>
    <w:rsid w:val="009F4359"/>
    <w:rsid w:val="00A02E35"/>
    <w:rsid w:val="00A04C78"/>
    <w:rsid w:val="00A067DF"/>
    <w:rsid w:val="00A10304"/>
    <w:rsid w:val="00A11800"/>
    <w:rsid w:val="00A17149"/>
    <w:rsid w:val="00A25A4F"/>
    <w:rsid w:val="00A45024"/>
    <w:rsid w:val="00A451FA"/>
    <w:rsid w:val="00A6328B"/>
    <w:rsid w:val="00A64C77"/>
    <w:rsid w:val="00A70F6B"/>
    <w:rsid w:val="00A7445A"/>
    <w:rsid w:val="00A80FE1"/>
    <w:rsid w:val="00A82259"/>
    <w:rsid w:val="00A82572"/>
    <w:rsid w:val="00A84EF1"/>
    <w:rsid w:val="00A858AE"/>
    <w:rsid w:val="00A86090"/>
    <w:rsid w:val="00A95F81"/>
    <w:rsid w:val="00A96EDB"/>
    <w:rsid w:val="00AA041B"/>
    <w:rsid w:val="00AA75EA"/>
    <w:rsid w:val="00AB5654"/>
    <w:rsid w:val="00AC4488"/>
    <w:rsid w:val="00AD4094"/>
    <w:rsid w:val="00AD412E"/>
    <w:rsid w:val="00AD4C9D"/>
    <w:rsid w:val="00AD6467"/>
    <w:rsid w:val="00AE0562"/>
    <w:rsid w:val="00AE23F1"/>
    <w:rsid w:val="00AF4592"/>
    <w:rsid w:val="00AF5CCF"/>
    <w:rsid w:val="00AF7EBE"/>
    <w:rsid w:val="00B0564F"/>
    <w:rsid w:val="00B06680"/>
    <w:rsid w:val="00B06683"/>
    <w:rsid w:val="00B21A7B"/>
    <w:rsid w:val="00B21BE1"/>
    <w:rsid w:val="00B2268E"/>
    <w:rsid w:val="00B35144"/>
    <w:rsid w:val="00B355DE"/>
    <w:rsid w:val="00B407A9"/>
    <w:rsid w:val="00B52064"/>
    <w:rsid w:val="00B5314D"/>
    <w:rsid w:val="00B62D82"/>
    <w:rsid w:val="00B7744E"/>
    <w:rsid w:val="00B80080"/>
    <w:rsid w:val="00B8270E"/>
    <w:rsid w:val="00B93EA2"/>
    <w:rsid w:val="00B977BE"/>
    <w:rsid w:val="00BA0D3F"/>
    <w:rsid w:val="00BA1E26"/>
    <w:rsid w:val="00BA1E64"/>
    <w:rsid w:val="00BA661C"/>
    <w:rsid w:val="00BA74C4"/>
    <w:rsid w:val="00BB1F9C"/>
    <w:rsid w:val="00BC4193"/>
    <w:rsid w:val="00BC61D1"/>
    <w:rsid w:val="00BD612D"/>
    <w:rsid w:val="00BE2A01"/>
    <w:rsid w:val="00BE4A91"/>
    <w:rsid w:val="00BE6D77"/>
    <w:rsid w:val="00BF48AD"/>
    <w:rsid w:val="00C119B8"/>
    <w:rsid w:val="00C11AB5"/>
    <w:rsid w:val="00C11D09"/>
    <w:rsid w:val="00C16738"/>
    <w:rsid w:val="00C22BC9"/>
    <w:rsid w:val="00C238A2"/>
    <w:rsid w:val="00C32064"/>
    <w:rsid w:val="00C35057"/>
    <w:rsid w:val="00C40AD9"/>
    <w:rsid w:val="00C4107E"/>
    <w:rsid w:val="00C43927"/>
    <w:rsid w:val="00C43D53"/>
    <w:rsid w:val="00C44488"/>
    <w:rsid w:val="00C737F2"/>
    <w:rsid w:val="00C85508"/>
    <w:rsid w:val="00C86EF4"/>
    <w:rsid w:val="00C90FBE"/>
    <w:rsid w:val="00C96FCA"/>
    <w:rsid w:val="00CA386B"/>
    <w:rsid w:val="00CA427B"/>
    <w:rsid w:val="00CB343E"/>
    <w:rsid w:val="00CB5BC3"/>
    <w:rsid w:val="00CB76B5"/>
    <w:rsid w:val="00CC01C4"/>
    <w:rsid w:val="00CD0899"/>
    <w:rsid w:val="00CD25CD"/>
    <w:rsid w:val="00CD62F9"/>
    <w:rsid w:val="00CE5548"/>
    <w:rsid w:val="00CF07DC"/>
    <w:rsid w:val="00CF36FA"/>
    <w:rsid w:val="00CF678C"/>
    <w:rsid w:val="00D035B7"/>
    <w:rsid w:val="00D04A96"/>
    <w:rsid w:val="00D14EEE"/>
    <w:rsid w:val="00D16576"/>
    <w:rsid w:val="00D16A4D"/>
    <w:rsid w:val="00D231A4"/>
    <w:rsid w:val="00D25097"/>
    <w:rsid w:val="00D26FDA"/>
    <w:rsid w:val="00D27450"/>
    <w:rsid w:val="00D34192"/>
    <w:rsid w:val="00D35EB0"/>
    <w:rsid w:val="00D47B5B"/>
    <w:rsid w:val="00D516ED"/>
    <w:rsid w:val="00D5234A"/>
    <w:rsid w:val="00D53AAC"/>
    <w:rsid w:val="00D61369"/>
    <w:rsid w:val="00D64C1B"/>
    <w:rsid w:val="00D71D60"/>
    <w:rsid w:val="00D72396"/>
    <w:rsid w:val="00D810E0"/>
    <w:rsid w:val="00D860EF"/>
    <w:rsid w:val="00D94F52"/>
    <w:rsid w:val="00DB621D"/>
    <w:rsid w:val="00DB6AFD"/>
    <w:rsid w:val="00DB7251"/>
    <w:rsid w:val="00DC0C30"/>
    <w:rsid w:val="00DC1A20"/>
    <w:rsid w:val="00DD43FE"/>
    <w:rsid w:val="00DE0ECD"/>
    <w:rsid w:val="00DE4DF6"/>
    <w:rsid w:val="00DE6916"/>
    <w:rsid w:val="00DF347C"/>
    <w:rsid w:val="00E140D4"/>
    <w:rsid w:val="00E1427F"/>
    <w:rsid w:val="00E15A2C"/>
    <w:rsid w:val="00E16931"/>
    <w:rsid w:val="00E23DAA"/>
    <w:rsid w:val="00E24560"/>
    <w:rsid w:val="00E26CC2"/>
    <w:rsid w:val="00E308E3"/>
    <w:rsid w:val="00E32C3E"/>
    <w:rsid w:val="00E40585"/>
    <w:rsid w:val="00E41391"/>
    <w:rsid w:val="00E42F0E"/>
    <w:rsid w:val="00E44DED"/>
    <w:rsid w:val="00E47356"/>
    <w:rsid w:val="00E5024F"/>
    <w:rsid w:val="00E57586"/>
    <w:rsid w:val="00E57EC4"/>
    <w:rsid w:val="00E665B4"/>
    <w:rsid w:val="00E7386F"/>
    <w:rsid w:val="00E80F7E"/>
    <w:rsid w:val="00E84200"/>
    <w:rsid w:val="00E84F0D"/>
    <w:rsid w:val="00E955CC"/>
    <w:rsid w:val="00E95D01"/>
    <w:rsid w:val="00EA02B8"/>
    <w:rsid w:val="00EA2123"/>
    <w:rsid w:val="00EA34C3"/>
    <w:rsid w:val="00EB6A49"/>
    <w:rsid w:val="00EC4249"/>
    <w:rsid w:val="00EC5B08"/>
    <w:rsid w:val="00EC7B6F"/>
    <w:rsid w:val="00ED156C"/>
    <w:rsid w:val="00ED48C1"/>
    <w:rsid w:val="00EE0D5E"/>
    <w:rsid w:val="00EE0D8D"/>
    <w:rsid w:val="00EE2930"/>
    <w:rsid w:val="00EF42D7"/>
    <w:rsid w:val="00EF712C"/>
    <w:rsid w:val="00F04012"/>
    <w:rsid w:val="00F10B36"/>
    <w:rsid w:val="00F1222F"/>
    <w:rsid w:val="00F14F5C"/>
    <w:rsid w:val="00F16CE6"/>
    <w:rsid w:val="00F2142D"/>
    <w:rsid w:val="00F3362C"/>
    <w:rsid w:val="00F33680"/>
    <w:rsid w:val="00F338F7"/>
    <w:rsid w:val="00F3418D"/>
    <w:rsid w:val="00F34823"/>
    <w:rsid w:val="00F37A16"/>
    <w:rsid w:val="00F40049"/>
    <w:rsid w:val="00F43810"/>
    <w:rsid w:val="00F4570F"/>
    <w:rsid w:val="00F47BD4"/>
    <w:rsid w:val="00F50ECB"/>
    <w:rsid w:val="00F6234C"/>
    <w:rsid w:val="00F702DA"/>
    <w:rsid w:val="00F747EC"/>
    <w:rsid w:val="00F80A9A"/>
    <w:rsid w:val="00F878FD"/>
    <w:rsid w:val="00F90235"/>
    <w:rsid w:val="00F90FB6"/>
    <w:rsid w:val="00FA7540"/>
    <w:rsid w:val="00FB30F8"/>
    <w:rsid w:val="00FB58EA"/>
    <w:rsid w:val="00FC0698"/>
    <w:rsid w:val="00FC1411"/>
    <w:rsid w:val="00FC5B3F"/>
    <w:rsid w:val="00FC5DF2"/>
    <w:rsid w:val="00FD0F9D"/>
    <w:rsid w:val="00FE00BD"/>
    <w:rsid w:val="00FE24A2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35337"/>
  <w15:docId w15:val="{AD632D90-9B0E-4031-B58A-900BE8CF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7B9"/>
    <w:pPr>
      <w:jc w:val="both"/>
    </w:pPr>
    <w:rPr>
      <w:rFonts w:ascii="Verdana" w:eastAsia="Times New Roman" w:hAnsi="Verdana"/>
      <w:szCs w:val="24"/>
    </w:rPr>
  </w:style>
  <w:style w:type="paragraph" w:styleId="Heading1">
    <w:name w:val="heading 1"/>
    <w:basedOn w:val="Normal"/>
    <w:next w:val="Normal"/>
    <w:qFormat/>
    <w:rsid w:val="00366237"/>
    <w:pPr>
      <w:pageBreakBefore/>
      <w:numPr>
        <w:numId w:val="1"/>
      </w:numPr>
      <w:tabs>
        <w:tab w:val="left" w:pos="680"/>
      </w:tabs>
      <w:spacing w:before="240"/>
      <w:outlineLvl w:val="0"/>
    </w:pPr>
    <w:rPr>
      <w:rFonts w:eastAsia="SimSun" w:cs="Arial"/>
      <w:b/>
      <w:caps/>
      <w:sz w:val="26"/>
      <w:szCs w:val="26"/>
      <w:lang w:val="en-GB"/>
    </w:rPr>
  </w:style>
  <w:style w:type="paragraph" w:styleId="Heading2">
    <w:name w:val="heading 2"/>
    <w:basedOn w:val="Normal"/>
    <w:next w:val="Normal"/>
    <w:qFormat/>
    <w:rsid w:val="00366237"/>
    <w:pPr>
      <w:numPr>
        <w:ilvl w:val="1"/>
        <w:numId w:val="1"/>
      </w:numPr>
      <w:pBdr>
        <w:top w:val="single" w:sz="4" w:space="1" w:color="D80000" w:themeColor="text2"/>
      </w:pBdr>
      <w:tabs>
        <w:tab w:val="left" w:pos="680"/>
      </w:tabs>
      <w:spacing w:before="120"/>
      <w:outlineLvl w:val="1"/>
    </w:pPr>
    <w:rPr>
      <w:rFonts w:ascii="Arial (W1)" w:hAnsi="Arial (W1)"/>
      <w:b/>
      <w:color w:val="D80000" w:themeColor="text2"/>
      <w:sz w:val="24"/>
      <w:lang w:val="en-GB"/>
    </w:rPr>
  </w:style>
  <w:style w:type="paragraph" w:styleId="Heading3">
    <w:name w:val="heading 3"/>
    <w:basedOn w:val="Normal"/>
    <w:next w:val="NormalIndent"/>
    <w:qFormat/>
    <w:rsid w:val="00366237"/>
    <w:pPr>
      <w:numPr>
        <w:ilvl w:val="2"/>
        <w:numId w:val="1"/>
      </w:numPr>
      <w:tabs>
        <w:tab w:val="left" w:pos="851"/>
      </w:tabs>
      <w:outlineLvl w:val="2"/>
    </w:pPr>
    <w:rPr>
      <w:rFonts w:ascii="Arial (W1)" w:hAnsi="Arial (W1)" w:cs="Times New (W1)"/>
      <w:b/>
      <w:color w:val="D80000" w:themeColor="text2"/>
      <w:sz w:val="22"/>
      <w:szCs w:val="22"/>
      <w:lang w:val="en-GB"/>
    </w:rPr>
  </w:style>
  <w:style w:type="paragraph" w:styleId="Heading4">
    <w:name w:val="heading 4"/>
    <w:basedOn w:val="Normal"/>
    <w:qFormat/>
    <w:rsid w:val="00366237"/>
    <w:pPr>
      <w:numPr>
        <w:ilvl w:val="3"/>
        <w:numId w:val="1"/>
      </w:numPr>
      <w:outlineLvl w:val="3"/>
    </w:pPr>
    <w:rPr>
      <w:rFonts w:ascii="Arial (W1)" w:hAnsi="Arial (W1)" w:cs="Times New (W1)"/>
      <w:b/>
      <w:color w:val="D80000" w:themeColor="text2"/>
      <w:szCs w:val="20"/>
      <w:u w:val="single"/>
      <w:lang w:val="en-GB"/>
    </w:rPr>
  </w:style>
  <w:style w:type="paragraph" w:styleId="Heading5">
    <w:name w:val="heading 5"/>
    <w:basedOn w:val="Normal"/>
    <w:next w:val="Normal"/>
    <w:autoRedefine/>
    <w:qFormat/>
    <w:rsid w:val="00926B19"/>
    <w:pPr>
      <w:numPr>
        <w:ilvl w:val="4"/>
        <w:numId w:val="1"/>
      </w:numPr>
      <w:spacing w:before="240" w:after="60"/>
      <w:outlineLvl w:val="4"/>
    </w:pPr>
    <w:rPr>
      <w:rFonts w:ascii="Arial" w:hAnsi="Arial"/>
      <w:szCs w:val="20"/>
      <w:lang w:val="en-GB"/>
    </w:rPr>
  </w:style>
  <w:style w:type="paragraph" w:styleId="Heading6">
    <w:name w:val="heading 6"/>
    <w:basedOn w:val="Normal"/>
    <w:next w:val="Normal"/>
    <w:qFormat/>
    <w:rsid w:val="005327B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rsid w:val="005327B9"/>
    <w:pPr>
      <w:numPr>
        <w:ilvl w:val="6"/>
        <w:numId w:val="1"/>
      </w:numPr>
      <w:spacing w:before="240" w:after="60"/>
      <w:outlineLvl w:val="6"/>
    </w:pPr>
    <w:rPr>
      <w:rFonts w:ascii="Arial" w:hAnsi="Arial"/>
      <w:szCs w:val="20"/>
      <w:lang w:val="en-GB"/>
    </w:rPr>
  </w:style>
  <w:style w:type="paragraph" w:styleId="Heading8">
    <w:name w:val="heading 8"/>
    <w:basedOn w:val="Normal"/>
    <w:next w:val="Normal"/>
    <w:qFormat/>
    <w:rsid w:val="005327B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Cs w:val="20"/>
      <w:lang w:val="en-GB"/>
    </w:rPr>
  </w:style>
  <w:style w:type="paragraph" w:styleId="Heading9">
    <w:name w:val="heading 9"/>
    <w:basedOn w:val="Normal"/>
    <w:next w:val="Normal"/>
    <w:qFormat/>
    <w:rsid w:val="005327B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5327B9"/>
    <w:pPr>
      <w:ind w:left="720"/>
    </w:pPr>
  </w:style>
  <w:style w:type="paragraph" w:styleId="Header">
    <w:name w:val="header"/>
    <w:basedOn w:val="Normal"/>
    <w:rsid w:val="005327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27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27B9"/>
  </w:style>
  <w:style w:type="paragraph" w:styleId="TOC1">
    <w:name w:val="toc 1"/>
    <w:basedOn w:val="Normal"/>
    <w:next w:val="Normal"/>
    <w:uiPriority w:val="39"/>
    <w:qFormat/>
    <w:rsid w:val="000837FE"/>
    <w:pPr>
      <w:tabs>
        <w:tab w:val="left" w:pos="567"/>
        <w:tab w:val="right" w:leader="dot" w:pos="9356"/>
      </w:tabs>
      <w:spacing w:before="240"/>
      <w:ind w:right="567"/>
    </w:pPr>
    <w:rPr>
      <w:rFonts w:ascii="Arial (W1)" w:hAnsi="Arial (W1)" w:cs="Times New (W1)"/>
      <w:b/>
      <w:caps/>
      <w:color w:val="D80000" w:themeColor="accent2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80FE1"/>
    <w:pPr>
      <w:tabs>
        <w:tab w:val="left" w:pos="1134"/>
        <w:tab w:val="right" w:leader="dot" w:pos="9356"/>
      </w:tabs>
      <w:ind w:left="567" w:right="567"/>
    </w:pPr>
    <w:rPr>
      <w:rFonts w:ascii="Arial" w:hAnsi="Arial" w:cs="Times New (W1)"/>
      <w:b/>
      <w:noProof/>
      <w:color w:val="777777" w:themeColor="text1"/>
      <w:sz w:val="22"/>
      <w:szCs w:val="20"/>
    </w:rPr>
  </w:style>
  <w:style w:type="paragraph" w:customStyle="1" w:styleId="TabellentextKlein">
    <w:name w:val="TabellentextKlein"/>
    <w:basedOn w:val="Normal"/>
    <w:rsid w:val="005327B9"/>
    <w:pPr>
      <w:spacing w:before="40" w:line="250" w:lineRule="auto"/>
    </w:pPr>
    <w:rPr>
      <w:sz w:val="16"/>
      <w:szCs w:val="20"/>
      <w:lang w:val="en-GB"/>
    </w:rPr>
  </w:style>
  <w:style w:type="character" w:styleId="Hyperlink">
    <w:name w:val="Hyperlink"/>
    <w:basedOn w:val="DefaultParagraphFont"/>
    <w:uiPriority w:val="99"/>
    <w:rsid w:val="005327B9"/>
    <w:rPr>
      <w:color w:val="0000FF"/>
      <w:u w:val="single"/>
    </w:rPr>
  </w:style>
  <w:style w:type="paragraph" w:customStyle="1" w:styleId="OrgUnit">
    <w:name w:val="OrgUnit"/>
    <w:basedOn w:val="Normal"/>
    <w:rsid w:val="005327B9"/>
    <w:pPr>
      <w:widowControl w:val="0"/>
      <w:jc w:val="left"/>
    </w:pPr>
    <w:rPr>
      <w:rFonts w:ascii="Arial (W1)" w:hAnsi="Arial (W1)" w:cs="Arial (W1)"/>
      <w:b/>
      <w:bCs/>
      <w:color w:val="447DB5"/>
      <w:sz w:val="16"/>
      <w:szCs w:val="20"/>
      <w:lang w:val="en-GB"/>
    </w:rPr>
  </w:style>
  <w:style w:type="paragraph" w:styleId="Caption">
    <w:name w:val="caption"/>
    <w:basedOn w:val="Normal"/>
    <w:next w:val="Normal"/>
    <w:qFormat/>
    <w:rsid w:val="009F3245"/>
    <w:pPr>
      <w:jc w:val="center"/>
    </w:pPr>
    <w:rPr>
      <w:rFonts w:ascii="Arial (W1)" w:hAnsi="Arial (W1)" w:cs="Times New (W1)"/>
      <w:b/>
      <w:bCs/>
      <w:color w:val="D80000" w:themeColor="accent2"/>
      <w:sz w:val="18"/>
      <w:szCs w:val="20"/>
    </w:rPr>
  </w:style>
  <w:style w:type="character" w:styleId="CommentReference">
    <w:name w:val="annotation reference"/>
    <w:basedOn w:val="DefaultParagraphFont"/>
    <w:semiHidden/>
    <w:rsid w:val="00F34823"/>
    <w:rPr>
      <w:sz w:val="16"/>
      <w:szCs w:val="16"/>
    </w:rPr>
  </w:style>
  <w:style w:type="paragraph" w:styleId="CommentText">
    <w:name w:val="annotation text"/>
    <w:basedOn w:val="Normal"/>
    <w:semiHidden/>
    <w:rsid w:val="00F34823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34823"/>
    <w:rPr>
      <w:b/>
      <w:bCs/>
    </w:rPr>
  </w:style>
  <w:style w:type="paragraph" w:styleId="BalloonText">
    <w:name w:val="Balloon Text"/>
    <w:basedOn w:val="Normal"/>
    <w:semiHidden/>
    <w:rsid w:val="00F34823"/>
    <w:rPr>
      <w:rFonts w:ascii="Tahoma" w:hAnsi="Tahoma" w:cs="Tahoma"/>
      <w:sz w:val="16"/>
      <w:szCs w:val="16"/>
    </w:rPr>
  </w:style>
  <w:style w:type="paragraph" w:customStyle="1" w:styleId="AppendixHeader">
    <w:name w:val="AppendixHeader"/>
    <w:basedOn w:val="Heading1"/>
    <w:rsid w:val="00700BE7"/>
    <w:pPr>
      <w:numPr>
        <w:numId w:val="2"/>
      </w:numPr>
    </w:pPr>
  </w:style>
  <w:style w:type="paragraph" w:styleId="ListBullet">
    <w:name w:val="List Bullet"/>
    <w:basedOn w:val="Normal"/>
    <w:autoRedefine/>
    <w:rsid w:val="00087091"/>
    <w:rPr>
      <w:rFonts w:cs="Arial"/>
      <w:szCs w:val="22"/>
      <w:lang w:val="en-GB"/>
    </w:rPr>
  </w:style>
  <w:style w:type="table" w:styleId="TableGrid">
    <w:name w:val="Table Grid"/>
    <w:basedOn w:val="TableNormal"/>
    <w:rsid w:val="00465EB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qFormat/>
    <w:rsid w:val="00D47B5B"/>
    <w:pPr>
      <w:tabs>
        <w:tab w:val="left" w:pos="1440"/>
        <w:tab w:val="right" w:leader="dot" w:pos="9345"/>
      </w:tabs>
      <w:ind w:left="576"/>
    </w:pPr>
    <w:rPr>
      <w:sz w:val="18"/>
    </w:rPr>
  </w:style>
  <w:style w:type="paragraph" w:customStyle="1" w:styleId="Notes">
    <w:name w:val="Notes"/>
    <w:basedOn w:val="Normal"/>
    <w:rsid w:val="00610911"/>
    <w:pPr>
      <w:jc w:val="right"/>
    </w:pPr>
    <w:rPr>
      <w:rFonts w:cs="Times New (W1)"/>
      <w:b/>
      <w:bCs/>
      <w:vanish/>
      <w:color w:val="FF0000"/>
    </w:rPr>
  </w:style>
  <w:style w:type="paragraph" w:customStyle="1" w:styleId="Boilerplate">
    <w:name w:val="Boilerplate"/>
    <w:basedOn w:val="Normal"/>
    <w:rsid w:val="00562DB5"/>
    <w:rPr>
      <w:color w:val="447DB5"/>
    </w:rPr>
  </w:style>
  <w:style w:type="paragraph" w:customStyle="1" w:styleId="Help">
    <w:name w:val="Help"/>
    <w:basedOn w:val="Normal"/>
    <w:link w:val="HelpChar"/>
    <w:rsid w:val="00610911"/>
    <w:pPr>
      <w:jc w:val="left"/>
    </w:pPr>
    <w:rPr>
      <w:rFonts w:cs="Times New (W1)"/>
      <w:b/>
      <w:bCs/>
      <w:vanish/>
      <w:color w:val="FF0000"/>
    </w:rPr>
  </w:style>
  <w:style w:type="character" w:customStyle="1" w:styleId="HelpChar">
    <w:name w:val="Help Char"/>
    <w:basedOn w:val="DefaultParagraphFont"/>
    <w:link w:val="Help"/>
    <w:rsid w:val="00610911"/>
    <w:rPr>
      <w:rFonts w:ascii="Verdana" w:hAnsi="Verdana" w:cs="Times New (W1)"/>
      <w:b/>
      <w:bCs/>
      <w:vanish/>
      <w:color w:val="FF0000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612271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Bullet2">
    <w:name w:val="List Bullet 2"/>
    <w:basedOn w:val="Normal"/>
    <w:rsid w:val="00624E9B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rsid w:val="00716E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30C0"/>
  </w:style>
  <w:style w:type="character" w:customStyle="1" w:styleId="subsubhead">
    <w:name w:val="subsubhead"/>
    <w:basedOn w:val="DefaultParagraphFont"/>
    <w:rsid w:val="000430C0"/>
  </w:style>
  <w:style w:type="table" w:styleId="LightList-Accent1">
    <w:name w:val="Light List Accent 1"/>
    <w:basedOn w:val="TableNormal"/>
    <w:uiPriority w:val="61"/>
    <w:rsid w:val="00583A4C"/>
    <w:tblPr>
      <w:tblStyleRowBandSize w:val="1"/>
      <w:tblStyleColBandSize w:val="1"/>
      <w:tblBorders>
        <w:top w:val="single" w:sz="8" w:space="0" w:color="A5A5A5" w:themeColor="accent1"/>
        <w:left w:val="single" w:sz="8" w:space="0" w:color="A5A5A5" w:themeColor="accent1"/>
        <w:bottom w:val="single" w:sz="8" w:space="0" w:color="A5A5A5" w:themeColor="accent1"/>
        <w:right w:val="single" w:sz="8" w:space="0" w:color="A5A5A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  <w:tblStylePr w:type="band1Horz">
      <w:tblPr/>
      <w:tcPr>
        <w:tcBorders>
          <w:top w:val="single" w:sz="8" w:space="0" w:color="A5A5A5" w:themeColor="accent1"/>
          <w:left w:val="single" w:sz="8" w:space="0" w:color="A5A5A5" w:themeColor="accent1"/>
          <w:bottom w:val="single" w:sz="8" w:space="0" w:color="A5A5A5" w:themeColor="accent1"/>
          <w:right w:val="single" w:sz="8" w:space="0" w:color="A5A5A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32064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3206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3206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3206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3206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3206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843436"/>
    <w:rPr>
      <w:rFonts w:ascii="Verdana" w:eastAsia="Times New Roman" w:hAnsi="Verdana"/>
      <w:szCs w:val="24"/>
    </w:rPr>
  </w:style>
  <w:style w:type="character" w:styleId="Emphasis">
    <w:name w:val="Emphasis"/>
    <w:basedOn w:val="DefaultParagraphFont"/>
    <w:qFormat/>
    <w:rsid w:val="00EE0D8D"/>
    <w:rPr>
      <w:i/>
      <w:iCs/>
    </w:rPr>
  </w:style>
  <w:style w:type="table" w:styleId="LightList-Accent2">
    <w:name w:val="Light List Accent 2"/>
    <w:basedOn w:val="TableNormal"/>
    <w:uiPriority w:val="61"/>
    <w:rsid w:val="00EE0D8D"/>
    <w:tblPr>
      <w:tblStyleRowBandSize w:val="1"/>
      <w:tblStyleColBandSize w:val="1"/>
      <w:tblBorders>
        <w:top w:val="single" w:sz="8" w:space="0" w:color="D80000" w:themeColor="accent2"/>
        <w:left w:val="single" w:sz="8" w:space="0" w:color="D80000" w:themeColor="accent2"/>
        <w:bottom w:val="single" w:sz="8" w:space="0" w:color="D80000" w:themeColor="accent2"/>
        <w:right w:val="single" w:sz="8" w:space="0" w:color="D8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  <w:tblStylePr w:type="band1Horz">
      <w:tblPr/>
      <w:tcPr>
        <w:tcBorders>
          <w:top w:val="single" w:sz="8" w:space="0" w:color="D80000" w:themeColor="accent2"/>
          <w:left w:val="single" w:sz="8" w:space="0" w:color="D80000" w:themeColor="accent2"/>
          <w:bottom w:val="single" w:sz="8" w:space="0" w:color="D80000" w:themeColor="accent2"/>
          <w:right w:val="single" w:sz="8" w:space="0" w:color="D80000" w:themeColor="accent2"/>
        </w:tcBorders>
      </w:tcPr>
    </w:tblStylePr>
  </w:style>
  <w:style w:type="table" w:styleId="LightList">
    <w:name w:val="Light List"/>
    <w:basedOn w:val="TableNormal"/>
    <w:uiPriority w:val="61"/>
    <w:rsid w:val="007E12B9"/>
    <w:tblPr>
      <w:tblStyleRowBandSize w:val="1"/>
      <w:tblStyleColBandSize w:val="1"/>
      <w:tblBorders>
        <w:top w:val="single" w:sz="8" w:space="0" w:color="777777" w:themeColor="text1"/>
        <w:left w:val="single" w:sz="8" w:space="0" w:color="777777" w:themeColor="text1"/>
        <w:bottom w:val="single" w:sz="8" w:space="0" w:color="777777" w:themeColor="text1"/>
        <w:right w:val="single" w:sz="8" w:space="0" w:color="777777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  <w:tblStylePr w:type="band1Horz">
      <w:tblPr/>
      <w:tcPr>
        <w:tcBorders>
          <w:top w:val="single" w:sz="8" w:space="0" w:color="777777" w:themeColor="text1"/>
          <w:left w:val="single" w:sz="8" w:space="0" w:color="777777" w:themeColor="text1"/>
          <w:bottom w:val="single" w:sz="8" w:space="0" w:color="777777" w:themeColor="text1"/>
          <w:right w:val="single" w:sz="8" w:space="0" w:color="777777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7FE"/>
    <w:pPr>
      <w:keepNext/>
      <w:keepLines/>
      <w:pageBreakBefore w:val="0"/>
      <w:numPr>
        <w:numId w:val="0"/>
      </w:numPr>
      <w:tabs>
        <w:tab w:val="clear" w:pos="68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7B7B7B" w:themeColor="accent1" w:themeShade="BF"/>
      <w:sz w:val="28"/>
      <w:szCs w:val="28"/>
      <w:lang w:val="en-US" w:eastAsia="ja-JP"/>
    </w:rPr>
  </w:style>
  <w:style w:type="paragraph" w:customStyle="1" w:styleId="Tableau">
    <w:name w:val="Tableau"/>
    <w:basedOn w:val="Normal"/>
    <w:rsid w:val="00B06680"/>
    <w:pPr>
      <w:jc w:val="center"/>
    </w:pPr>
    <w:rPr>
      <w:rFonts w:ascii="Arial" w:hAnsi="Arial"/>
      <w:color w:val="000000"/>
      <w:spacing w:val="-5"/>
      <w:sz w:val="24"/>
      <w:szCs w:val="20"/>
      <w:lang w:val="fr-FR"/>
    </w:rPr>
  </w:style>
  <w:style w:type="character" w:customStyle="1" w:styleId="Code">
    <w:name w:val="Code"/>
    <w:qFormat/>
    <w:rsid w:val="00B06680"/>
    <w:rPr>
      <w:rFonts w:ascii="Courier New" w:hAnsi="Courier New" w:cs="Courier New"/>
      <w:noProof/>
      <w:sz w:val="16"/>
    </w:rPr>
  </w:style>
  <w:style w:type="character" w:customStyle="1" w:styleId="Commande">
    <w:name w:val="Commande"/>
    <w:uiPriority w:val="1"/>
    <w:qFormat/>
    <w:rsid w:val="00B06680"/>
    <w:rPr>
      <w:rFonts w:ascii="Courier New" w:hAnsi="Courier New" w:cs="Arial"/>
      <w:noProof/>
      <w:color w:val="FFFFFF"/>
      <w:sz w:val="16"/>
      <w:bdr w:val="none" w:sz="0" w:space="0" w:color="auto"/>
      <w:shd w:val="solid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4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679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932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8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2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6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227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-novel-t\Dropbox%20(Novel-T%20Sarl)\Novel-T%20Projects\_Novel-T%20Project%20Structure%20Template%20v0.1\03%20-%20Documentation\Templates\Technical%20Guides\Novel-T_Deployment_Procedure_Template_v0.1.dotx" TargetMode="External"/></Relationships>
</file>

<file path=word/theme/theme1.xml><?xml version="1.0" encoding="utf-8"?>
<a:theme xmlns:a="http://schemas.openxmlformats.org/drawingml/2006/main" name="Office Theme">
  <a:themeElements>
    <a:clrScheme name="Novel-T">
      <a:dk1>
        <a:srgbClr val="777777"/>
      </a:dk1>
      <a:lt1>
        <a:sysClr val="window" lastClr="FFFFFF"/>
      </a:lt1>
      <a:dk2>
        <a:srgbClr val="D80000"/>
      </a:dk2>
      <a:lt2>
        <a:srgbClr val="FFFFFF"/>
      </a:lt2>
      <a:accent1>
        <a:srgbClr val="A5A5A5"/>
      </a:accent1>
      <a:accent2>
        <a:srgbClr val="D80000"/>
      </a:accent2>
      <a:accent3>
        <a:srgbClr val="777777"/>
      </a:accent3>
      <a:accent4>
        <a:srgbClr val="E5B9B7"/>
      </a:accent4>
      <a:accent5>
        <a:srgbClr val="BFBFBF"/>
      </a:accent5>
      <a:accent6>
        <a:srgbClr val="F79646"/>
      </a:accent6>
      <a:hlink>
        <a:srgbClr val="D80000"/>
      </a:hlink>
      <a:folHlink>
        <a:srgbClr val="C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E82550AC504DBC88BD3912FF489B" ma:contentTypeVersion="0" ma:contentTypeDescription="Create a new document." ma:contentTypeScope="" ma:versionID="d1f338b88b92c796f1977e4c6ab07ad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5BFC2-880F-43F3-A8DC-2AFB1670795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C3D7390-59A1-4213-8732-2EFD72E56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E398C-9DE8-4CD4-9EB1-3C6FDBCE6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EE9241D-6247-4032-A657-6C3D44D9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Novel-T_Deployment_Procedure_Template_v0.1.dotx</Template>
  <TotalTime>58</TotalTime>
  <Pages>9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 / Module&gt;</vt:lpstr>
    </vt:vector>
  </TitlesOfParts>
  <Company>Novel-T</Company>
  <LinksUpToDate>false</LinksUpToDate>
  <CharactersWithSpaces>3663</CharactersWithSpaces>
  <SharedDoc>false</SharedDoc>
  <HLinks>
    <vt:vector size="198" baseType="variant"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_Toc134330725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_Toc134330724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_Toc134330723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_Toc134330722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_Toc134330721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_Toc134330720</vt:lpwstr>
      </vt:variant>
      <vt:variant>
        <vt:i4>1441841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_Toc134330719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_Toc134330718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_Toc134330717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_Toc134330716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_Toc134330715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_Toc134330714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_Toc134330713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_Toc134330712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_Toc134330711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_Toc134330710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_Toc134330709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_Toc134330708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_Toc134330707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_Toc134330706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_Toc134330705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_Toc134330704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_Toc134330703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_Toc134330702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_Toc134330701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_Toc134330700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_Toc134330699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_Toc134330698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_Toc134330697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_Toc134330696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_Toc134330695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_Toc134330694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_Toc134330693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 / Module&gt;</dc:title>
  <dc:subject>Deployment Guide</dc:subject>
  <dc:creator>egroning</dc:creator>
  <cp:lastModifiedBy>Eric Groning</cp:lastModifiedBy>
  <cp:revision>3</cp:revision>
  <cp:lastPrinted>2006-08-17T12:55:00Z</cp:lastPrinted>
  <dcterms:created xsi:type="dcterms:W3CDTF">2016-06-21T07:09:00Z</dcterms:created>
  <dcterms:modified xsi:type="dcterms:W3CDTF">2016-06-21T08:07:00Z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Version agreed upon on the 05/05/2006</vt:lpwstr>
  </property>
  <property fmtid="{D5CDD505-2E9C-101B-9397-08002B2CF9AE}" pid="3" name="Status">
    <vt:lpwstr>Draft</vt:lpwstr>
  </property>
  <property fmtid="{D5CDD505-2E9C-101B-9397-08002B2CF9AE}" pid="4" name="DocType">
    <vt:lpwstr>Template</vt:lpwstr>
  </property>
  <property fmtid="{D5CDD505-2E9C-101B-9397-08002B2CF9AE}" pid="5" name="Process">
    <vt:lpwstr/>
  </property>
  <property fmtid="{D5CDD505-2E9C-101B-9397-08002B2CF9AE}" pid="6" name="Reference">
    <vt:lpwstr/>
  </property>
  <property fmtid="{D5CDD505-2E9C-101B-9397-08002B2CF9AE}" pid="7" name="Version0">
    <vt:lpwstr/>
  </property>
  <property fmtid="{D5CDD505-2E9C-101B-9397-08002B2CF9AE}" pid="8" name="_AdHocReviewCycleID">
    <vt:i4>-1538915659</vt:i4>
  </property>
  <property fmtid="{D5CDD505-2E9C-101B-9397-08002B2CF9AE}" pid="9" name="_NewReviewCycle">
    <vt:lpwstr/>
  </property>
  <property fmtid="{D5CDD505-2E9C-101B-9397-08002B2CF9AE}" pid="10" name="_EmailSubject">
    <vt:lpwstr>Word Expertise</vt:lpwstr>
  </property>
  <property fmtid="{D5CDD505-2E9C-101B-9397-08002B2CF9AE}" pid="11" name="_AuthorEmail">
    <vt:lpwstr>so@novel-t.ch</vt:lpwstr>
  </property>
  <property fmtid="{D5CDD505-2E9C-101B-9397-08002B2CF9AE}" pid="12" name="_AuthorEmailDisplayName">
    <vt:lpwstr>Ould-Hamiche, Smaïl</vt:lpwstr>
  </property>
  <property fmtid="{D5CDD505-2E9C-101B-9397-08002B2CF9AE}" pid="13" name="_ReviewingToolsShownOnce">
    <vt:lpwstr/>
  </property>
  <property fmtid="{D5CDD505-2E9C-101B-9397-08002B2CF9AE}" pid="14" name="Google.Documents.Tracking">
    <vt:lpwstr>false</vt:lpwstr>
  </property>
  <property fmtid="{D5CDD505-2E9C-101B-9397-08002B2CF9AE}" pid="15" name="ContentTypeId">
    <vt:lpwstr>0x010100B308E82550AC504DBC88BD3912FF489B</vt:lpwstr>
  </property>
</Properties>
</file>